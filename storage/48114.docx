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9DC" w:rsidRDefault="009329DC" w:rsidP="000B369A">
      <w:pPr>
        <w:pStyle w:val="En-tte"/>
        <w:outlineLvl w:val="0"/>
        <w:rPr>
          <w:rFonts w:cs="Arial"/>
          <w:b/>
          <w:bCs/>
          <w:sz w:val="28"/>
          <w:szCs w:val="28"/>
        </w:rPr>
      </w:pPr>
    </w:p>
    <w:p w:rsidR="000B68F8" w:rsidRDefault="000B68F8" w:rsidP="000B369A">
      <w:pPr>
        <w:pStyle w:val="En-tte"/>
        <w:outlineLvl w:val="0"/>
        <w:rPr>
          <w:rFonts w:cs="Arial"/>
          <w:b/>
          <w:bCs/>
          <w:sz w:val="28"/>
          <w:szCs w:val="28"/>
        </w:rPr>
      </w:pPr>
    </w:p>
    <w:p w:rsidR="000B369A" w:rsidRDefault="000B369A" w:rsidP="00B54828">
      <w:pPr>
        <w:pStyle w:val="En-tte"/>
        <w:jc w:val="center"/>
        <w:outlineLvl w:val="0"/>
        <w:rPr>
          <w:rFonts w:cs="Arial"/>
          <w:b/>
          <w:bCs/>
          <w:sz w:val="28"/>
          <w:szCs w:val="28"/>
        </w:rPr>
      </w:pPr>
    </w:p>
    <w:p w:rsidR="00B54828" w:rsidRPr="00CD07A4" w:rsidRDefault="00C614CE" w:rsidP="00B54828">
      <w:pPr>
        <w:pStyle w:val="En-tte"/>
        <w:jc w:val="center"/>
        <w:outlineLvl w:val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INTERNSHIP</w:t>
      </w:r>
      <w:r w:rsidR="00B54828" w:rsidRPr="00CD07A4">
        <w:rPr>
          <w:rFonts w:cs="Arial"/>
          <w:b/>
          <w:bCs/>
          <w:sz w:val="28"/>
          <w:szCs w:val="28"/>
        </w:rPr>
        <w:t xml:space="preserve"> AGREEMENT</w:t>
      </w:r>
    </w:p>
    <w:p w:rsidR="00B54828" w:rsidRPr="003876D9" w:rsidRDefault="00B54828" w:rsidP="00B54828">
      <w:pPr>
        <w:pStyle w:val="En-tte"/>
        <w:jc w:val="center"/>
        <w:outlineLvl w:val="0"/>
        <w:rPr>
          <w:rFonts w:cs="Arial"/>
          <w:sz w:val="22"/>
          <w:szCs w:val="22"/>
        </w:rPr>
      </w:pPr>
    </w:p>
    <w:p w:rsidR="00B54828" w:rsidRPr="00290855" w:rsidRDefault="00B54828" w:rsidP="00B54828">
      <w:pPr>
        <w:pStyle w:val="Corpsdetexte"/>
        <w:jc w:val="both"/>
        <w:rPr>
          <w:rFonts w:ascii="Arial" w:hAnsi="Arial" w:cs="Arial"/>
          <w:sz w:val="22"/>
          <w:szCs w:val="22"/>
        </w:rPr>
      </w:pPr>
      <w:r w:rsidRPr="00290855">
        <w:rPr>
          <w:rFonts w:ascii="Arial" w:hAnsi="Arial" w:cs="Arial"/>
          <w:sz w:val="22"/>
          <w:szCs w:val="22"/>
        </w:rPr>
        <w:t>This agreement governs the relations between:</w:t>
      </w:r>
    </w:p>
    <w:p w:rsidR="00B54828" w:rsidRPr="00290855" w:rsidRDefault="00B54828" w:rsidP="00B54828">
      <w:pPr>
        <w:pStyle w:val="Corpsdetexte"/>
        <w:jc w:val="both"/>
        <w:rPr>
          <w:rFonts w:ascii="Arial" w:hAnsi="Arial" w:cs="Arial"/>
          <w:sz w:val="22"/>
          <w:szCs w:val="22"/>
        </w:rPr>
      </w:pPr>
    </w:p>
    <w:p w:rsidR="001850D2" w:rsidRPr="00F67860" w:rsidRDefault="007A3CE9" w:rsidP="001850D2">
      <w:pPr>
        <w:pStyle w:val="En-tte"/>
        <w:numPr>
          <w:ilvl w:val="0"/>
          <w:numId w:val="5"/>
        </w:numPr>
        <w:tabs>
          <w:tab w:val="clear" w:pos="4320"/>
          <w:tab w:val="clear" w:pos="8640"/>
          <w:tab w:val="right" w:pos="709"/>
        </w:tabs>
        <w:suppressAutoHyphens/>
        <w:autoSpaceDN/>
        <w:adjustRightInd/>
        <w:spacing w:after="6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ESPRIT School o</w:t>
      </w:r>
      <w:r w:rsidR="00F67860" w:rsidRPr="00F67860">
        <w:rPr>
          <w:rFonts w:cs="Arial"/>
          <w:b/>
          <w:bCs/>
          <w:sz w:val="22"/>
          <w:szCs w:val="22"/>
        </w:rPr>
        <w:t xml:space="preserve">f Engineering </w:t>
      </w:r>
      <w:r w:rsidR="001850D2" w:rsidRPr="00F67860">
        <w:rPr>
          <w:rFonts w:cs="Arial"/>
          <w:b/>
          <w:bCs/>
          <w:sz w:val="22"/>
          <w:szCs w:val="22"/>
        </w:rPr>
        <w:t xml:space="preserve">represented by its Director-Founder </w:t>
      </w:r>
      <w:r w:rsidR="000A1FBF" w:rsidRPr="00F67860">
        <w:rPr>
          <w:rFonts w:cs="Arial"/>
          <w:b/>
          <w:bCs/>
          <w:sz w:val="22"/>
          <w:szCs w:val="22"/>
        </w:rPr>
        <w:t xml:space="preserve">Professor </w:t>
      </w:r>
      <w:proofErr w:type="spellStart"/>
      <w:r w:rsidR="000A1FBF" w:rsidRPr="00F67860">
        <w:rPr>
          <w:rFonts w:cs="Arial"/>
          <w:b/>
          <w:bCs/>
          <w:sz w:val="22"/>
          <w:szCs w:val="22"/>
        </w:rPr>
        <w:t>Tahar</w:t>
      </w:r>
      <w:proofErr w:type="spellEnd"/>
      <w:r w:rsidR="000A1FBF" w:rsidRPr="00F67860">
        <w:rPr>
          <w:rFonts w:cs="Arial"/>
          <w:b/>
          <w:bCs/>
          <w:sz w:val="22"/>
          <w:szCs w:val="22"/>
        </w:rPr>
        <w:t xml:space="preserve"> BENLAKHDAR</w:t>
      </w:r>
      <w:r w:rsidR="001850D2" w:rsidRPr="00F67860">
        <w:rPr>
          <w:rFonts w:cs="Arial"/>
          <w:b/>
          <w:bCs/>
          <w:sz w:val="22"/>
          <w:szCs w:val="22"/>
        </w:rPr>
        <w:t>, hereinafter referred to as ESPRIT</w:t>
      </w:r>
    </w:p>
    <w:p w:rsidR="00B54828" w:rsidRPr="005B27B6" w:rsidRDefault="00B54828" w:rsidP="00B54828">
      <w:pPr>
        <w:pStyle w:val="Corpsdetexte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0"/>
      </w:tblGrid>
      <w:tr w:rsidR="00D8029E" w:rsidRPr="00D8029E" w:rsidTr="00D8029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hideMark/>
          </w:tcPr>
          <w:p w:rsidR="00D8029E" w:rsidRPr="00D8029E" w:rsidRDefault="00B54828" w:rsidP="0039075B">
            <w:pPr>
              <w:pStyle w:val="En-tte"/>
              <w:numPr>
                <w:ilvl w:val="0"/>
                <w:numId w:val="5"/>
              </w:numPr>
              <w:tabs>
                <w:tab w:val="clear" w:pos="4320"/>
                <w:tab w:val="clear" w:pos="8640"/>
                <w:tab w:val="right" w:pos="709"/>
              </w:tabs>
              <w:suppressAutoHyphens/>
              <w:autoSpaceDN/>
              <w:adjustRightInd/>
              <w:spacing w:after="60"/>
              <w:rPr>
                <w:rFonts w:cs="Arial"/>
                <w:b/>
                <w:bCs/>
                <w:sz w:val="22"/>
                <w:szCs w:val="22"/>
              </w:rPr>
            </w:pPr>
            <w:r w:rsidRPr="00D8029E">
              <w:rPr>
                <w:rFonts w:cs="Arial"/>
                <w:b/>
                <w:bCs/>
                <w:sz w:val="22"/>
                <w:szCs w:val="22"/>
              </w:rPr>
              <w:t>Company</w:t>
            </w:r>
            <w:r w:rsidR="00895653" w:rsidRPr="00D8029E">
              <w:rPr>
                <w:rFonts w:cs="Arial"/>
                <w:b/>
                <w:bCs/>
                <w:sz w:val="22"/>
                <w:szCs w:val="22"/>
              </w:rPr>
              <w:t>:</w:t>
            </w:r>
            <w:r w:rsidR="008775E8" w:rsidRPr="00D8029E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r w:rsidR="0039075B" w:rsidRPr="0039075B">
              <w:rPr>
                <w:rFonts w:cs="Arial"/>
                <w:b/>
                <w:bCs/>
                <w:sz w:val="22"/>
                <w:szCs w:val="22"/>
              </w:rPr>
              <w:t>PASSION FIVE GMBH</w:t>
            </w:r>
          </w:p>
        </w:tc>
      </w:tr>
    </w:tbl>
    <w:p w:rsidR="00301504" w:rsidRPr="00D8029E" w:rsidRDefault="00895653" w:rsidP="0039075B">
      <w:pPr>
        <w:pStyle w:val="Corpsdetexte"/>
        <w:ind w:left="720"/>
        <w:jc w:val="both"/>
        <w:rPr>
          <w:rFonts w:ascii="Arial" w:hAnsi="Arial" w:cs="Arial"/>
          <w:sz w:val="22"/>
          <w:szCs w:val="22"/>
        </w:rPr>
      </w:pPr>
      <w:r w:rsidRPr="00D8029E">
        <w:rPr>
          <w:rFonts w:ascii="Arial" w:hAnsi="Arial" w:cs="Arial"/>
          <w:b/>
          <w:bCs/>
          <w:sz w:val="22"/>
          <w:szCs w:val="22"/>
        </w:rPr>
        <w:t>A</w:t>
      </w:r>
      <w:r w:rsidR="00B54828" w:rsidRPr="00D8029E">
        <w:rPr>
          <w:rFonts w:ascii="Arial" w:hAnsi="Arial" w:cs="Arial"/>
          <w:b/>
          <w:bCs/>
          <w:sz w:val="22"/>
          <w:szCs w:val="22"/>
        </w:rPr>
        <w:t>ddress</w:t>
      </w:r>
      <w:r w:rsidRPr="00D8029E">
        <w:rPr>
          <w:rFonts w:ascii="Arial" w:hAnsi="Arial" w:cs="Arial"/>
          <w:sz w:val="22"/>
          <w:szCs w:val="22"/>
        </w:rPr>
        <w:t>:</w:t>
      </w:r>
      <w:r w:rsidR="0063338C" w:rsidRPr="0063338C">
        <w:t xml:space="preserve"> </w:t>
      </w:r>
      <w:proofErr w:type="spellStart"/>
      <w:r w:rsidR="0039075B">
        <w:rPr>
          <w:rFonts w:ascii="Arial" w:hAnsi="Arial" w:cs="Arial"/>
          <w:sz w:val="22"/>
          <w:szCs w:val="22"/>
        </w:rPr>
        <w:t>Ro</w:t>
      </w:r>
      <w:r w:rsidR="0039075B" w:rsidRPr="0039075B">
        <w:rPr>
          <w:rFonts w:ascii="Arial" w:hAnsi="Arial" w:cs="Arial"/>
          <w:sz w:val="22"/>
          <w:szCs w:val="22"/>
        </w:rPr>
        <w:t>lauer</w:t>
      </w:r>
      <w:proofErr w:type="spellEnd"/>
      <w:r w:rsidR="0039075B" w:rsidRPr="0039075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9075B" w:rsidRPr="0039075B">
        <w:rPr>
          <w:rFonts w:ascii="Arial" w:hAnsi="Arial" w:cs="Arial"/>
          <w:sz w:val="22"/>
          <w:szCs w:val="22"/>
        </w:rPr>
        <w:t>Weg</w:t>
      </w:r>
      <w:proofErr w:type="spellEnd"/>
      <w:r w:rsidR="0039075B" w:rsidRPr="0039075B">
        <w:rPr>
          <w:rFonts w:ascii="Arial" w:hAnsi="Arial" w:cs="Arial"/>
          <w:sz w:val="22"/>
          <w:szCs w:val="22"/>
        </w:rPr>
        <w:t xml:space="preserve"> 5 D-68309 Mannheim, Germany</w:t>
      </w:r>
    </w:p>
    <w:p w:rsidR="00341D97" w:rsidRDefault="00895653" w:rsidP="003B5440">
      <w:pPr>
        <w:pStyle w:val="Corpsdetexte"/>
        <w:ind w:left="720"/>
        <w:jc w:val="both"/>
        <w:rPr>
          <w:rFonts w:ascii="Arial" w:hAnsi="Arial" w:cs="Arial"/>
          <w:sz w:val="22"/>
          <w:szCs w:val="22"/>
        </w:rPr>
      </w:pPr>
      <w:r w:rsidRPr="00EF4620">
        <w:rPr>
          <w:rFonts w:ascii="Arial" w:hAnsi="Arial" w:cs="Arial"/>
          <w:b/>
          <w:bCs/>
          <w:sz w:val="22"/>
          <w:szCs w:val="22"/>
        </w:rPr>
        <w:t>Represented by</w:t>
      </w:r>
      <w:r w:rsidRPr="00ED1998">
        <w:rPr>
          <w:rFonts w:ascii="Arial" w:hAnsi="Arial" w:cs="Arial"/>
          <w:sz w:val="22"/>
          <w:szCs w:val="22"/>
        </w:rPr>
        <w:t>:</w:t>
      </w:r>
      <w:r w:rsidR="00102F73" w:rsidRPr="00ED199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5440" w:rsidRPr="003B5440">
        <w:rPr>
          <w:rFonts w:ascii="Arial" w:hAnsi="Arial" w:cs="Arial"/>
          <w:sz w:val="22"/>
          <w:szCs w:val="22"/>
        </w:rPr>
        <w:t>Thosten</w:t>
      </w:r>
      <w:proofErr w:type="spellEnd"/>
      <w:r w:rsidR="003B5440" w:rsidRPr="003B544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5440" w:rsidRPr="003B5440">
        <w:rPr>
          <w:rFonts w:ascii="Arial" w:hAnsi="Arial" w:cs="Arial"/>
          <w:sz w:val="22"/>
          <w:szCs w:val="22"/>
        </w:rPr>
        <w:t>Ruf</w:t>
      </w:r>
      <w:proofErr w:type="spellEnd"/>
    </w:p>
    <w:p w:rsidR="003242D8" w:rsidRDefault="00895653" w:rsidP="003B5440">
      <w:pPr>
        <w:pStyle w:val="Corpsdetexte"/>
        <w:ind w:left="720"/>
        <w:jc w:val="both"/>
        <w:rPr>
          <w:rFonts w:ascii="Arial" w:hAnsi="Arial" w:cs="Arial"/>
          <w:sz w:val="22"/>
          <w:szCs w:val="22"/>
        </w:rPr>
      </w:pPr>
      <w:r w:rsidRPr="00E65CD6">
        <w:rPr>
          <w:rFonts w:ascii="Arial" w:hAnsi="Arial" w:cs="Arial"/>
          <w:b/>
          <w:bCs/>
          <w:sz w:val="22"/>
          <w:szCs w:val="22"/>
        </w:rPr>
        <w:t>E-mai</w:t>
      </w:r>
      <w:r w:rsidRPr="00732129">
        <w:rPr>
          <w:rFonts w:ascii="Arial" w:hAnsi="Arial" w:cs="Arial"/>
          <w:sz w:val="22"/>
          <w:szCs w:val="22"/>
        </w:rPr>
        <w:t>l:</w:t>
      </w:r>
      <w:r w:rsidR="003679D2" w:rsidRPr="00732129">
        <w:rPr>
          <w:rFonts w:ascii="Arial" w:hAnsi="Arial" w:cs="Arial"/>
          <w:sz w:val="22"/>
          <w:szCs w:val="22"/>
        </w:rPr>
        <w:t xml:space="preserve"> </w:t>
      </w:r>
      <w:r w:rsidR="003B5440" w:rsidRPr="003B5440">
        <w:rPr>
          <w:rFonts w:ascii="Arial" w:hAnsi="Arial" w:cs="Arial"/>
          <w:sz w:val="22"/>
          <w:szCs w:val="22"/>
        </w:rPr>
        <w:t>info@passionfive.de</w:t>
      </w:r>
    </w:p>
    <w:p w:rsidR="009C0CE3" w:rsidRDefault="00895653" w:rsidP="003B5440">
      <w:pPr>
        <w:pStyle w:val="Corpsdetexte"/>
        <w:ind w:left="720"/>
        <w:jc w:val="both"/>
        <w:rPr>
          <w:rFonts w:ascii="Arial" w:hAnsi="Arial" w:cs="Arial"/>
          <w:sz w:val="22"/>
          <w:szCs w:val="22"/>
        </w:rPr>
      </w:pPr>
      <w:r w:rsidRPr="00732129">
        <w:rPr>
          <w:rFonts w:ascii="Arial" w:hAnsi="Arial" w:cs="Arial"/>
          <w:b/>
          <w:bCs/>
          <w:sz w:val="22"/>
          <w:szCs w:val="22"/>
        </w:rPr>
        <w:t>Telephone:</w:t>
      </w:r>
      <w:r w:rsidR="000D0194" w:rsidRPr="00732129">
        <w:rPr>
          <w:rFonts w:ascii="Arial" w:hAnsi="Arial" w:cs="Arial"/>
          <w:sz w:val="22"/>
          <w:szCs w:val="22"/>
        </w:rPr>
        <w:t xml:space="preserve"> </w:t>
      </w:r>
      <w:r w:rsidR="003B5440">
        <w:rPr>
          <w:rFonts w:ascii="Arial" w:hAnsi="Arial" w:cs="Arial"/>
          <w:sz w:val="22"/>
          <w:szCs w:val="22"/>
        </w:rPr>
        <w:t>+</w:t>
      </w:r>
      <w:r w:rsidR="003B5440" w:rsidRPr="003B5440">
        <w:t xml:space="preserve"> </w:t>
      </w:r>
      <w:r w:rsidR="003B5440" w:rsidRPr="003B5440">
        <w:rPr>
          <w:rFonts w:ascii="Arial" w:hAnsi="Arial" w:cs="Arial"/>
          <w:sz w:val="22"/>
          <w:szCs w:val="22"/>
        </w:rPr>
        <w:t>496217160079</w:t>
      </w:r>
    </w:p>
    <w:p w:rsidR="00D45594" w:rsidRPr="009C0CE3" w:rsidRDefault="00D45594" w:rsidP="003679D2">
      <w:pPr>
        <w:pStyle w:val="Corpsdetexte"/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p w:rsidR="00957384" w:rsidRPr="009871F9" w:rsidRDefault="00241F6E" w:rsidP="003B5440">
      <w:pPr>
        <w:pStyle w:val="Corpsdetexte"/>
        <w:numPr>
          <w:ilvl w:val="0"/>
          <w:numId w:val="5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Student:</w:t>
      </w:r>
      <w:r w:rsidR="00DF4A67">
        <w:rPr>
          <w:rFonts w:ascii="Arial" w:hAnsi="Arial" w:cs="Arial"/>
          <w:b/>
          <w:bCs/>
          <w:sz w:val="22"/>
          <w:szCs w:val="22"/>
        </w:rPr>
        <w:t xml:space="preserve"> </w:t>
      </w:r>
      <w:r w:rsidR="009F61B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3B5440">
        <w:rPr>
          <w:rFonts w:ascii="Arial" w:hAnsi="Arial" w:cs="Arial"/>
          <w:b/>
          <w:bCs/>
          <w:sz w:val="22"/>
          <w:szCs w:val="22"/>
        </w:rPr>
        <w:t>Marwen</w:t>
      </w:r>
      <w:proofErr w:type="spellEnd"/>
      <w:r w:rsidR="003B5440">
        <w:rPr>
          <w:rFonts w:ascii="Arial" w:hAnsi="Arial" w:cs="Arial"/>
          <w:b/>
          <w:bCs/>
          <w:sz w:val="22"/>
          <w:szCs w:val="22"/>
        </w:rPr>
        <w:t xml:space="preserve"> ATALLAH</w:t>
      </w:r>
      <w:r w:rsidR="00391555" w:rsidRPr="00391555">
        <w:rPr>
          <w:rFonts w:ascii="Arial" w:hAnsi="Arial" w:cs="Arial"/>
          <w:b/>
          <w:bCs/>
          <w:sz w:val="22"/>
          <w:szCs w:val="22"/>
        </w:rPr>
        <w:t xml:space="preserve"> </w:t>
      </w:r>
      <w:r w:rsidR="00D60861">
        <w:rPr>
          <w:rFonts w:ascii="Arial" w:hAnsi="Arial" w:cs="Arial"/>
          <w:sz w:val="22"/>
          <w:szCs w:val="22"/>
        </w:rPr>
        <w:t>e</w:t>
      </w:r>
      <w:r w:rsidR="001850D2" w:rsidRPr="009871F9">
        <w:rPr>
          <w:rFonts w:ascii="Arial" w:hAnsi="Arial" w:cs="Arial"/>
          <w:sz w:val="22"/>
          <w:szCs w:val="22"/>
        </w:rPr>
        <w:t xml:space="preserve">nrolled in </w:t>
      </w:r>
      <w:r w:rsidR="00110EDA">
        <w:rPr>
          <w:rFonts w:ascii="Arial" w:hAnsi="Arial" w:cs="Arial"/>
          <w:sz w:val="22"/>
          <w:szCs w:val="22"/>
        </w:rPr>
        <w:t>4</w:t>
      </w:r>
      <w:r w:rsidR="001850D2" w:rsidRPr="009871F9">
        <w:rPr>
          <w:rFonts w:ascii="Arial" w:hAnsi="Arial" w:cs="Arial"/>
          <w:sz w:val="22"/>
          <w:szCs w:val="22"/>
          <w:vertAlign w:val="superscript"/>
        </w:rPr>
        <w:t>th</w:t>
      </w:r>
      <w:r w:rsidR="00895653" w:rsidRPr="009871F9">
        <w:rPr>
          <w:rFonts w:ascii="Arial" w:hAnsi="Arial" w:cs="Arial"/>
          <w:sz w:val="22"/>
          <w:szCs w:val="22"/>
        </w:rPr>
        <w:t xml:space="preserve"> Year</w:t>
      </w:r>
    </w:p>
    <w:p w:rsidR="00E96EF1" w:rsidRPr="0004330B" w:rsidRDefault="00E96EF1" w:rsidP="007A6B2C">
      <w:pPr>
        <w:pStyle w:val="Corpsdetexte"/>
        <w:jc w:val="both"/>
        <w:rPr>
          <w:rFonts w:ascii="Arial" w:hAnsi="Arial" w:cs="Arial"/>
          <w:b/>
          <w:bCs/>
          <w:sz w:val="22"/>
          <w:szCs w:val="22"/>
        </w:rPr>
      </w:pPr>
    </w:p>
    <w:p w:rsidR="00957384" w:rsidRPr="00290855" w:rsidRDefault="001850D2" w:rsidP="00E52DF6">
      <w:pPr>
        <w:pStyle w:val="Corpsdetexte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Pursuing The National Engineering Diploma in </w:t>
      </w:r>
      <w:r w:rsidR="00895653">
        <w:rPr>
          <w:rFonts w:ascii="Arial" w:hAnsi="Arial" w:cs="Arial"/>
          <w:sz w:val="22"/>
          <w:szCs w:val="22"/>
        </w:rPr>
        <w:t xml:space="preserve">computer </w:t>
      </w:r>
      <w:r w:rsidR="00453924">
        <w:rPr>
          <w:rFonts w:ascii="Arial" w:hAnsi="Arial" w:cs="Arial"/>
          <w:sz w:val="22"/>
          <w:szCs w:val="22"/>
        </w:rPr>
        <w:t>science</w:t>
      </w:r>
      <w:r w:rsidR="00FB4F4D">
        <w:rPr>
          <w:rFonts w:ascii="Arial" w:hAnsi="Arial" w:cs="Arial"/>
          <w:sz w:val="22"/>
          <w:szCs w:val="22"/>
        </w:rPr>
        <w:t xml:space="preserve"> </w:t>
      </w:r>
      <w:r w:rsidR="000A1FBF">
        <w:rPr>
          <w:rFonts w:ascii="Arial" w:hAnsi="Arial" w:cs="Arial"/>
          <w:sz w:val="22"/>
          <w:szCs w:val="22"/>
        </w:rPr>
        <w:t>hereinafter referred to as the Student.</w:t>
      </w:r>
    </w:p>
    <w:p w:rsidR="00B54828" w:rsidRPr="00715AE9" w:rsidRDefault="00961AC6" w:rsidP="00715AE9">
      <w:pPr>
        <w:pStyle w:val="Corpsdetexte"/>
        <w:jc w:val="both"/>
        <w:rPr>
          <w:rFonts w:ascii="Arial" w:hAnsi="Arial" w:cs="Arial"/>
          <w:b/>
          <w:sz w:val="24"/>
        </w:rPr>
      </w:pPr>
      <w:r w:rsidRPr="00961AC6">
        <w:rPr>
          <w:rFonts w:ascii="Arial" w:hAnsi="Arial" w:cs="Arial"/>
          <w:b/>
          <w:sz w:val="24"/>
        </w:rPr>
        <w:t xml:space="preserve">The following </w:t>
      </w:r>
      <w:proofErr w:type="gramStart"/>
      <w:r w:rsidRPr="00961AC6">
        <w:rPr>
          <w:rFonts w:ascii="Arial" w:hAnsi="Arial" w:cs="Arial"/>
          <w:b/>
          <w:sz w:val="24"/>
        </w:rPr>
        <w:t>has been agreed</w:t>
      </w:r>
      <w:r w:rsidR="00200FB6">
        <w:rPr>
          <w:rFonts w:ascii="Arial" w:hAnsi="Arial" w:cs="Arial"/>
          <w:b/>
          <w:sz w:val="24"/>
        </w:rPr>
        <w:t xml:space="preserve"> to</w:t>
      </w:r>
      <w:r w:rsidRPr="00961AC6">
        <w:rPr>
          <w:rFonts w:ascii="Arial" w:hAnsi="Arial" w:cs="Arial"/>
          <w:b/>
          <w:sz w:val="24"/>
        </w:rPr>
        <w:t xml:space="preserve"> and decided upon</w:t>
      </w:r>
      <w:proofErr w:type="gramEnd"/>
      <w:r w:rsidRPr="00961AC6">
        <w:rPr>
          <w:rFonts w:ascii="Arial" w:hAnsi="Arial" w:cs="Arial"/>
          <w:b/>
          <w:sz w:val="24"/>
        </w:rPr>
        <w:t>:</w:t>
      </w:r>
    </w:p>
    <w:p w:rsidR="00B54828" w:rsidRPr="00290855" w:rsidRDefault="003B3694" w:rsidP="00481E84">
      <w:pPr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  <w:lang w:eastAsia="en-GB"/>
        </w:rPr>
        <w:pict>
          <v:line id="_x0000_s1027" style="position:absolute;z-index:251657728" from="0,1.55pt" to="486pt,1.55pt"/>
        </w:pict>
      </w:r>
    </w:p>
    <w:p w:rsidR="00B54828" w:rsidRPr="00290855" w:rsidRDefault="00B54828" w:rsidP="00B54828">
      <w:pPr>
        <w:jc w:val="both"/>
        <w:rPr>
          <w:rFonts w:cs="Arial"/>
          <w:b/>
          <w:sz w:val="22"/>
          <w:szCs w:val="22"/>
        </w:rPr>
      </w:pPr>
      <w:r w:rsidRPr="00290855">
        <w:rPr>
          <w:rFonts w:cs="Arial"/>
          <w:b/>
          <w:sz w:val="22"/>
          <w:szCs w:val="22"/>
        </w:rPr>
        <w:t xml:space="preserve">ARTICLE 1: </w:t>
      </w:r>
      <w:r w:rsidR="00126145">
        <w:rPr>
          <w:rFonts w:cs="Arial"/>
          <w:b/>
          <w:sz w:val="22"/>
          <w:szCs w:val="22"/>
        </w:rPr>
        <w:t>PURPOSE</w:t>
      </w:r>
      <w:r w:rsidRPr="00290855">
        <w:rPr>
          <w:rFonts w:cs="Arial"/>
          <w:b/>
          <w:sz w:val="22"/>
          <w:szCs w:val="22"/>
        </w:rPr>
        <w:t xml:space="preserve"> OF THE </w:t>
      </w:r>
      <w:r w:rsidR="00C614CE">
        <w:rPr>
          <w:rFonts w:cs="Arial"/>
          <w:b/>
          <w:sz w:val="22"/>
          <w:szCs w:val="22"/>
        </w:rPr>
        <w:t>AGREEMENT</w:t>
      </w:r>
    </w:p>
    <w:p w:rsidR="00B54828" w:rsidRDefault="00957384" w:rsidP="00B54828">
      <w:pPr>
        <w:jc w:val="both"/>
        <w:rPr>
          <w:rFonts w:cs="Arial"/>
          <w:sz w:val="22"/>
          <w:szCs w:val="22"/>
        </w:rPr>
      </w:pPr>
      <w:r w:rsidRPr="00957384">
        <w:rPr>
          <w:rFonts w:cs="Arial"/>
          <w:sz w:val="22"/>
          <w:szCs w:val="22"/>
        </w:rPr>
        <w:t xml:space="preserve">This Agreement </w:t>
      </w:r>
      <w:r w:rsidR="00F05929">
        <w:rPr>
          <w:rFonts w:cs="Arial"/>
          <w:sz w:val="22"/>
          <w:szCs w:val="22"/>
        </w:rPr>
        <w:t>outlines</w:t>
      </w:r>
      <w:r w:rsidRPr="00957384">
        <w:rPr>
          <w:rFonts w:cs="Arial"/>
          <w:sz w:val="22"/>
          <w:szCs w:val="22"/>
        </w:rPr>
        <w:t xml:space="preserve"> the relationship between ESPRIT, the company and the student with </w:t>
      </w:r>
      <w:proofErr w:type="gramStart"/>
      <w:r w:rsidRPr="00957384">
        <w:rPr>
          <w:rFonts w:cs="Arial"/>
          <w:sz w:val="22"/>
          <w:szCs w:val="22"/>
        </w:rPr>
        <w:t>regard</w:t>
      </w:r>
      <w:proofErr w:type="gramEnd"/>
      <w:r w:rsidRPr="00957384">
        <w:rPr>
          <w:rFonts w:cs="Arial"/>
          <w:sz w:val="22"/>
          <w:szCs w:val="22"/>
        </w:rPr>
        <w:t xml:space="preserve"> to the End of Studies or Graduation Project (hereinafter referred to as "ESP") that the student is required to perform within the company.</w:t>
      </w:r>
    </w:p>
    <w:p w:rsidR="00F05929" w:rsidRDefault="00F05929" w:rsidP="00B54828">
      <w:pPr>
        <w:jc w:val="both"/>
        <w:rPr>
          <w:rFonts w:cs="Arial"/>
          <w:sz w:val="22"/>
          <w:szCs w:val="22"/>
        </w:rPr>
      </w:pPr>
    </w:p>
    <w:p w:rsidR="00B54828" w:rsidRPr="00DC4CC5" w:rsidRDefault="00B54828" w:rsidP="00B54828">
      <w:pPr>
        <w:jc w:val="both"/>
        <w:rPr>
          <w:rFonts w:cs="Arial"/>
          <w:b/>
          <w:bCs/>
          <w:sz w:val="22"/>
          <w:szCs w:val="22"/>
        </w:rPr>
      </w:pPr>
      <w:r w:rsidRPr="00DC4CC5">
        <w:rPr>
          <w:rFonts w:cs="Arial"/>
          <w:b/>
          <w:bCs/>
          <w:sz w:val="22"/>
          <w:szCs w:val="22"/>
        </w:rPr>
        <w:t xml:space="preserve">ARTICLE </w:t>
      </w:r>
      <w:r>
        <w:rPr>
          <w:rFonts w:cs="Arial"/>
          <w:b/>
          <w:bCs/>
          <w:sz w:val="22"/>
          <w:szCs w:val="22"/>
        </w:rPr>
        <w:t>2</w:t>
      </w:r>
      <w:proofErr w:type="gramStart"/>
      <w:r>
        <w:rPr>
          <w:rFonts w:cs="Arial"/>
          <w:b/>
          <w:bCs/>
          <w:sz w:val="22"/>
          <w:szCs w:val="22"/>
        </w:rPr>
        <w:t>:</w:t>
      </w:r>
      <w:r w:rsidR="00F05929">
        <w:rPr>
          <w:rFonts w:cs="Arial"/>
          <w:b/>
          <w:bCs/>
          <w:sz w:val="22"/>
          <w:szCs w:val="22"/>
        </w:rPr>
        <w:t>PURPOSE</w:t>
      </w:r>
      <w:proofErr w:type="gramEnd"/>
      <w:r w:rsidR="00F05929">
        <w:rPr>
          <w:rFonts w:cs="Arial"/>
          <w:b/>
          <w:bCs/>
          <w:sz w:val="22"/>
          <w:szCs w:val="22"/>
        </w:rPr>
        <w:t xml:space="preserve"> OF THE “ESP” OR GRADUATION PROJECT</w:t>
      </w:r>
    </w:p>
    <w:p w:rsidR="00BE511A" w:rsidRDefault="00BE511A" w:rsidP="00B54828">
      <w:pPr>
        <w:jc w:val="both"/>
        <w:rPr>
          <w:rFonts w:cs="Arial"/>
          <w:sz w:val="22"/>
          <w:szCs w:val="22"/>
        </w:rPr>
      </w:pPr>
      <w:r w:rsidRPr="00BE511A">
        <w:rPr>
          <w:rFonts w:cs="Arial"/>
          <w:sz w:val="22"/>
          <w:szCs w:val="22"/>
        </w:rPr>
        <w:t>The primary objective</w:t>
      </w:r>
      <w:r>
        <w:rPr>
          <w:rFonts w:cs="Arial"/>
          <w:sz w:val="22"/>
          <w:szCs w:val="22"/>
        </w:rPr>
        <w:t xml:space="preserve"> of the “ESP” or Graduation Project</w:t>
      </w:r>
      <w:r w:rsidRPr="00BE511A">
        <w:rPr>
          <w:rFonts w:cs="Arial"/>
          <w:sz w:val="22"/>
          <w:szCs w:val="22"/>
        </w:rPr>
        <w:t xml:space="preserve"> is the practical application of </w:t>
      </w:r>
      <w:r>
        <w:rPr>
          <w:rFonts w:cs="Arial"/>
          <w:sz w:val="22"/>
          <w:szCs w:val="22"/>
        </w:rPr>
        <w:t>teaching at ESPRIT. I</w:t>
      </w:r>
      <w:r w:rsidRPr="00BE511A">
        <w:rPr>
          <w:rFonts w:cs="Arial"/>
          <w:sz w:val="22"/>
          <w:szCs w:val="22"/>
        </w:rPr>
        <w:t>t is under the direction of the company's technical supervisor and an educational supervisor from ESPRIT.</w:t>
      </w:r>
    </w:p>
    <w:p w:rsidR="00BE511A" w:rsidRDefault="00BE511A" w:rsidP="00BE511A">
      <w:pPr>
        <w:jc w:val="both"/>
        <w:rPr>
          <w:rFonts w:cs="Arial"/>
          <w:b/>
          <w:bCs/>
          <w:sz w:val="22"/>
          <w:szCs w:val="22"/>
        </w:rPr>
      </w:pPr>
    </w:p>
    <w:p w:rsidR="00961AC6" w:rsidRDefault="00961AC6" w:rsidP="00961AC6">
      <w:pPr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ARTICLE 3: INTERNSHIP PROGRAM</w:t>
      </w:r>
    </w:p>
    <w:p w:rsidR="00961AC6" w:rsidRPr="009334CC" w:rsidRDefault="00961AC6" w:rsidP="00961AC6">
      <w:pPr>
        <w:jc w:val="both"/>
        <w:rPr>
          <w:rFonts w:cs="Arial"/>
          <w:sz w:val="22"/>
          <w:szCs w:val="22"/>
        </w:rPr>
      </w:pPr>
      <w:r w:rsidRPr="009334CC">
        <w:rPr>
          <w:rFonts w:cs="Arial"/>
          <w:sz w:val="22"/>
          <w:szCs w:val="22"/>
        </w:rPr>
        <w:t xml:space="preserve">The Internship Program, appended to this Agreement, </w:t>
      </w:r>
      <w:proofErr w:type="gramStart"/>
      <w:r w:rsidRPr="009334CC">
        <w:rPr>
          <w:rFonts w:cs="Arial"/>
          <w:sz w:val="22"/>
          <w:szCs w:val="22"/>
        </w:rPr>
        <w:t>is put forward by the Company and approved by ESPRIT, based on the school curriculum and the student's area of specialization</w:t>
      </w:r>
      <w:proofErr w:type="gramEnd"/>
      <w:r w:rsidRPr="009334CC">
        <w:rPr>
          <w:rFonts w:cs="Arial"/>
          <w:sz w:val="22"/>
          <w:szCs w:val="22"/>
        </w:rPr>
        <w:t>.</w:t>
      </w:r>
    </w:p>
    <w:p w:rsidR="00961AC6" w:rsidRPr="008B1B49" w:rsidRDefault="00961AC6" w:rsidP="00961AC6">
      <w:pPr>
        <w:jc w:val="both"/>
        <w:rPr>
          <w:rFonts w:cs="Arial"/>
          <w:b/>
          <w:sz w:val="22"/>
          <w:szCs w:val="22"/>
        </w:rPr>
      </w:pPr>
    </w:p>
    <w:p w:rsidR="00BE511A" w:rsidRPr="00DC4CC5" w:rsidRDefault="00BE511A" w:rsidP="00BE511A">
      <w:pPr>
        <w:jc w:val="both"/>
        <w:rPr>
          <w:rFonts w:cs="Arial"/>
          <w:b/>
          <w:bCs/>
          <w:sz w:val="22"/>
          <w:szCs w:val="22"/>
        </w:rPr>
      </w:pPr>
      <w:r w:rsidRPr="00DC4CC5">
        <w:rPr>
          <w:rFonts w:cs="Arial"/>
          <w:b/>
          <w:bCs/>
          <w:sz w:val="22"/>
          <w:szCs w:val="22"/>
        </w:rPr>
        <w:t xml:space="preserve">ARTICLE </w:t>
      </w:r>
      <w:r>
        <w:rPr>
          <w:rFonts w:cs="Arial"/>
          <w:b/>
          <w:bCs/>
          <w:sz w:val="22"/>
          <w:szCs w:val="22"/>
        </w:rPr>
        <w:t>4</w:t>
      </w:r>
      <w:proofErr w:type="gramStart"/>
      <w:r>
        <w:rPr>
          <w:rFonts w:cs="Arial"/>
          <w:b/>
          <w:bCs/>
          <w:sz w:val="22"/>
          <w:szCs w:val="22"/>
        </w:rPr>
        <w:t>:INTERN’S</w:t>
      </w:r>
      <w:proofErr w:type="gramEnd"/>
      <w:r>
        <w:rPr>
          <w:rFonts w:cs="Arial"/>
          <w:b/>
          <w:bCs/>
          <w:sz w:val="22"/>
          <w:szCs w:val="22"/>
        </w:rPr>
        <w:t xml:space="preserve"> STATUS AND DUTIES</w:t>
      </w:r>
    </w:p>
    <w:p w:rsidR="00B54828" w:rsidRDefault="00B54828" w:rsidP="00B54828">
      <w:pPr>
        <w:jc w:val="both"/>
        <w:rPr>
          <w:rFonts w:cs="Arial"/>
          <w:sz w:val="22"/>
          <w:szCs w:val="22"/>
        </w:rPr>
      </w:pPr>
      <w:r w:rsidRPr="00DC4CC5">
        <w:rPr>
          <w:rFonts w:cs="Arial"/>
          <w:sz w:val="22"/>
          <w:szCs w:val="22"/>
        </w:rPr>
        <w:t xml:space="preserve">For the duration of the </w:t>
      </w:r>
      <w:r w:rsidR="00BE511A">
        <w:rPr>
          <w:rFonts w:cs="Arial"/>
          <w:sz w:val="22"/>
          <w:szCs w:val="22"/>
        </w:rPr>
        <w:t xml:space="preserve">internship, the trainee </w:t>
      </w:r>
      <w:r w:rsidRPr="00DC4CC5">
        <w:rPr>
          <w:rFonts w:cs="Arial"/>
          <w:sz w:val="22"/>
          <w:szCs w:val="22"/>
        </w:rPr>
        <w:t xml:space="preserve">remains a </w:t>
      </w:r>
      <w:r>
        <w:rPr>
          <w:rFonts w:cs="Arial"/>
          <w:sz w:val="22"/>
          <w:szCs w:val="22"/>
        </w:rPr>
        <w:t xml:space="preserve">fully enrolled </w:t>
      </w:r>
      <w:r w:rsidR="001A2A7E">
        <w:rPr>
          <w:rFonts w:cs="Arial"/>
          <w:sz w:val="22"/>
          <w:szCs w:val="22"/>
        </w:rPr>
        <w:t>student</w:t>
      </w:r>
      <w:r w:rsidR="0025705F">
        <w:rPr>
          <w:rFonts w:cs="Arial"/>
          <w:sz w:val="22"/>
          <w:szCs w:val="22"/>
        </w:rPr>
        <w:t xml:space="preserve"> </w:t>
      </w:r>
      <w:r w:rsidR="00BE511A">
        <w:rPr>
          <w:rFonts w:cs="Arial"/>
          <w:sz w:val="22"/>
          <w:szCs w:val="22"/>
        </w:rPr>
        <w:t>ESPRIT</w:t>
      </w:r>
      <w:r>
        <w:rPr>
          <w:rFonts w:cs="Arial"/>
          <w:sz w:val="22"/>
          <w:szCs w:val="22"/>
        </w:rPr>
        <w:t>.</w:t>
      </w:r>
      <w:r w:rsidR="00EC3FF1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In </w:t>
      </w:r>
      <w:proofErr w:type="gramStart"/>
      <w:r>
        <w:rPr>
          <w:rFonts w:cs="Arial"/>
          <w:sz w:val="22"/>
          <w:szCs w:val="22"/>
        </w:rPr>
        <w:t>addition</w:t>
      </w:r>
      <w:proofErr w:type="gramEnd"/>
      <w:r>
        <w:rPr>
          <w:rFonts w:cs="Arial"/>
          <w:sz w:val="22"/>
          <w:szCs w:val="22"/>
        </w:rPr>
        <w:t xml:space="preserve"> [</w:t>
      </w:r>
      <w:r w:rsidRPr="00DC4CC5">
        <w:rPr>
          <w:rFonts w:cs="Arial"/>
          <w:sz w:val="22"/>
          <w:szCs w:val="22"/>
        </w:rPr>
        <w:t>he/she</w:t>
      </w:r>
      <w:r>
        <w:rPr>
          <w:rFonts w:cs="Arial"/>
          <w:sz w:val="22"/>
          <w:szCs w:val="22"/>
        </w:rPr>
        <w:t>]</w:t>
      </w:r>
      <w:r w:rsidRPr="00DC4CC5">
        <w:rPr>
          <w:rFonts w:cs="Arial"/>
          <w:sz w:val="22"/>
          <w:szCs w:val="22"/>
        </w:rPr>
        <w:t xml:space="preserve"> is obliged to respect </w:t>
      </w:r>
      <w:r>
        <w:rPr>
          <w:rFonts w:cs="Arial"/>
          <w:sz w:val="22"/>
          <w:szCs w:val="22"/>
        </w:rPr>
        <w:t>all of</w:t>
      </w:r>
      <w:r w:rsidR="0025705F">
        <w:rPr>
          <w:rFonts w:cs="Arial"/>
          <w:sz w:val="22"/>
          <w:szCs w:val="22"/>
        </w:rPr>
        <w:t xml:space="preserve"> </w:t>
      </w:r>
      <w:r w:rsidR="00102EFF">
        <w:rPr>
          <w:rFonts w:cs="Arial"/>
          <w:sz w:val="22"/>
          <w:szCs w:val="22"/>
        </w:rPr>
        <w:t>Company'</w:t>
      </w:r>
      <w:r>
        <w:rPr>
          <w:rFonts w:cs="Arial"/>
          <w:sz w:val="22"/>
          <w:szCs w:val="22"/>
        </w:rPr>
        <w:t>s</w:t>
      </w:r>
      <w:r w:rsidRPr="00DC4CC5">
        <w:rPr>
          <w:rFonts w:cs="Arial"/>
          <w:sz w:val="22"/>
          <w:szCs w:val="22"/>
        </w:rPr>
        <w:t xml:space="preserve"> local regulati</w:t>
      </w:r>
      <w:r>
        <w:rPr>
          <w:rFonts w:cs="Arial"/>
          <w:sz w:val="22"/>
          <w:szCs w:val="22"/>
        </w:rPr>
        <w:t xml:space="preserve">ons. </w:t>
      </w:r>
    </w:p>
    <w:p w:rsidR="00B54828" w:rsidRPr="00DC4CC5" w:rsidRDefault="00B54828" w:rsidP="00B54828">
      <w:pPr>
        <w:jc w:val="both"/>
        <w:rPr>
          <w:rFonts w:cs="Arial"/>
          <w:sz w:val="22"/>
          <w:szCs w:val="22"/>
        </w:rPr>
      </w:pPr>
      <w:r w:rsidRPr="00DC4CC5">
        <w:rPr>
          <w:rFonts w:cs="Arial"/>
          <w:sz w:val="22"/>
          <w:szCs w:val="22"/>
        </w:rPr>
        <w:t>In the event of any bre</w:t>
      </w:r>
      <w:r>
        <w:rPr>
          <w:rFonts w:cs="Arial"/>
          <w:sz w:val="22"/>
          <w:szCs w:val="22"/>
        </w:rPr>
        <w:t>ach of discip</w:t>
      </w:r>
      <w:r w:rsidR="00D97EE6">
        <w:rPr>
          <w:rFonts w:cs="Arial"/>
          <w:sz w:val="22"/>
          <w:szCs w:val="22"/>
        </w:rPr>
        <w:t xml:space="preserve">line, the Head of </w:t>
      </w:r>
      <w:r w:rsidR="00E57E72">
        <w:rPr>
          <w:rFonts w:cs="Arial"/>
          <w:sz w:val="22"/>
          <w:szCs w:val="22"/>
        </w:rPr>
        <w:t>Company</w:t>
      </w:r>
      <w:r w:rsidR="0025705F">
        <w:rPr>
          <w:rFonts w:cs="Arial"/>
          <w:sz w:val="22"/>
          <w:szCs w:val="22"/>
        </w:rPr>
        <w:t xml:space="preserve"> </w:t>
      </w:r>
      <w:r w:rsidRPr="00DC4CC5">
        <w:rPr>
          <w:rFonts w:cs="Arial"/>
          <w:sz w:val="22"/>
          <w:szCs w:val="22"/>
        </w:rPr>
        <w:t xml:space="preserve">reserves the right to terminate the course after having informed the </w:t>
      </w:r>
      <w:r w:rsidR="002710A9">
        <w:rPr>
          <w:rFonts w:cs="Arial"/>
          <w:sz w:val="22"/>
          <w:szCs w:val="22"/>
        </w:rPr>
        <w:t xml:space="preserve">Academic Registrar of </w:t>
      </w:r>
      <w:r w:rsidR="00756F39">
        <w:rPr>
          <w:rFonts w:cs="Arial"/>
          <w:sz w:val="22"/>
          <w:szCs w:val="22"/>
        </w:rPr>
        <w:t>ESPRIT</w:t>
      </w:r>
      <w:r w:rsidRPr="00DC4CC5">
        <w:rPr>
          <w:rFonts w:cs="Arial"/>
          <w:sz w:val="22"/>
          <w:szCs w:val="22"/>
        </w:rPr>
        <w:t>.</w:t>
      </w:r>
    </w:p>
    <w:p w:rsidR="00B54828" w:rsidRDefault="00B54828" w:rsidP="00B54828">
      <w:pPr>
        <w:jc w:val="both"/>
        <w:rPr>
          <w:rFonts w:cs="Arial"/>
          <w:sz w:val="22"/>
          <w:szCs w:val="22"/>
        </w:rPr>
      </w:pPr>
    </w:p>
    <w:p w:rsidR="00B54828" w:rsidRDefault="007F701B" w:rsidP="00B54828">
      <w:pPr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ARTICLE 5: TERMINATION</w:t>
      </w:r>
    </w:p>
    <w:p w:rsidR="007F701B" w:rsidRPr="007F701B" w:rsidRDefault="007F701B" w:rsidP="007F701B">
      <w:pPr>
        <w:jc w:val="both"/>
        <w:rPr>
          <w:rFonts w:cs="Arial"/>
          <w:sz w:val="22"/>
          <w:szCs w:val="22"/>
        </w:rPr>
      </w:pPr>
      <w:r w:rsidRPr="007F701B">
        <w:rPr>
          <w:rFonts w:cs="Arial"/>
          <w:sz w:val="22"/>
          <w:szCs w:val="22"/>
        </w:rPr>
        <w:t xml:space="preserve">The student </w:t>
      </w:r>
      <w:proofErr w:type="gramStart"/>
      <w:r w:rsidRPr="007F701B">
        <w:rPr>
          <w:rFonts w:cs="Arial"/>
          <w:sz w:val="22"/>
          <w:szCs w:val="22"/>
        </w:rPr>
        <w:t>may, at his/her own discretion, interrupt</w:t>
      </w:r>
      <w:proofErr w:type="gramEnd"/>
      <w:r w:rsidRPr="007F701B">
        <w:rPr>
          <w:rFonts w:cs="Arial"/>
          <w:sz w:val="22"/>
          <w:szCs w:val="22"/>
        </w:rPr>
        <w:t xml:space="preserve"> his/her ESP lest causing loss of benefit. The ESP </w:t>
      </w:r>
      <w:proofErr w:type="gramStart"/>
      <w:r w:rsidRPr="007F701B">
        <w:rPr>
          <w:rFonts w:cs="Arial"/>
          <w:sz w:val="22"/>
          <w:szCs w:val="22"/>
        </w:rPr>
        <w:t>may be suspended or terminated by agreement of the company, the student and the instructor in charge, in case of breach of the obligations of Article 4</w:t>
      </w:r>
      <w:proofErr w:type="gramEnd"/>
      <w:r w:rsidRPr="007F701B">
        <w:rPr>
          <w:rFonts w:cs="Arial"/>
          <w:sz w:val="22"/>
          <w:szCs w:val="22"/>
        </w:rPr>
        <w:t xml:space="preserve">. </w:t>
      </w:r>
    </w:p>
    <w:p w:rsidR="007F701B" w:rsidRPr="007F701B" w:rsidRDefault="007F701B" w:rsidP="007F701B">
      <w:pPr>
        <w:jc w:val="both"/>
        <w:rPr>
          <w:rFonts w:cs="Arial"/>
          <w:sz w:val="22"/>
          <w:szCs w:val="22"/>
        </w:rPr>
      </w:pPr>
      <w:r w:rsidRPr="007F701B">
        <w:rPr>
          <w:rFonts w:cs="Arial"/>
          <w:sz w:val="22"/>
          <w:szCs w:val="22"/>
        </w:rPr>
        <w:t xml:space="preserve">In case of internship termination for any reason whatsoever, the company will report in writing to the educational supervisor in charge of the student. </w:t>
      </w:r>
    </w:p>
    <w:p w:rsidR="007F701B" w:rsidRPr="007F701B" w:rsidRDefault="007F701B" w:rsidP="007F701B">
      <w:pPr>
        <w:jc w:val="both"/>
        <w:rPr>
          <w:rFonts w:cs="Arial"/>
          <w:sz w:val="22"/>
          <w:szCs w:val="22"/>
        </w:rPr>
      </w:pPr>
    </w:p>
    <w:p w:rsidR="009329DC" w:rsidRPr="0023423E" w:rsidRDefault="007F701B" w:rsidP="0023423E">
      <w:pPr>
        <w:jc w:val="both"/>
        <w:rPr>
          <w:rFonts w:cs="Arial"/>
          <w:sz w:val="22"/>
          <w:szCs w:val="22"/>
        </w:rPr>
      </w:pPr>
      <w:r w:rsidRPr="007F701B">
        <w:rPr>
          <w:rFonts w:cs="Arial"/>
          <w:sz w:val="22"/>
          <w:szCs w:val="22"/>
        </w:rPr>
        <w:t xml:space="preserve">In case of non-compliance with the terms of the agreement and its annexes, the agreement </w:t>
      </w:r>
      <w:proofErr w:type="gramStart"/>
      <w:r w:rsidRPr="007F701B">
        <w:rPr>
          <w:rFonts w:cs="Arial"/>
          <w:sz w:val="22"/>
          <w:szCs w:val="22"/>
        </w:rPr>
        <w:t>may be terminated</w:t>
      </w:r>
      <w:proofErr w:type="gramEnd"/>
      <w:r w:rsidRPr="007F701B">
        <w:rPr>
          <w:rFonts w:cs="Arial"/>
          <w:sz w:val="22"/>
          <w:szCs w:val="22"/>
        </w:rPr>
        <w:t xml:space="preserve"> by the company or by ESPRIT by registered letter with proof of delivery to the student.</w:t>
      </w:r>
    </w:p>
    <w:p w:rsidR="008806CF" w:rsidRDefault="008806CF" w:rsidP="00B54828">
      <w:pPr>
        <w:jc w:val="both"/>
        <w:rPr>
          <w:rFonts w:cs="Arial"/>
          <w:b/>
          <w:sz w:val="22"/>
          <w:szCs w:val="22"/>
        </w:rPr>
      </w:pPr>
    </w:p>
    <w:p w:rsidR="00B54828" w:rsidRPr="006E783C" w:rsidRDefault="00B54828" w:rsidP="00B54828">
      <w:pPr>
        <w:jc w:val="both"/>
        <w:rPr>
          <w:rFonts w:cs="Arial"/>
          <w:b/>
          <w:sz w:val="22"/>
          <w:szCs w:val="22"/>
        </w:rPr>
      </w:pPr>
      <w:r w:rsidRPr="006E783C">
        <w:rPr>
          <w:rFonts w:cs="Arial"/>
          <w:b/>
          <w:sz w:val="22"/>
          <w:szCs w:val="22"/>
        </w:rPr>
        <w:t xml:space="preserve">ARTICLE </w:t>
      </w:r>
      <w:r>
        <w:rPr>
          <w:rFonts w:cs="Arial"/>
          <w:b/>
          <w:sz w:val="22"/>
          <w:szCs w:val="22"/>
        </w:rPr>
        <w:t>6</w:t>
      </w:r>
      <w:r w:rsidRPr="006E783C">
        <w:rPr>
          <w:rFonts w:cs="Arial"/>
          <w:b/>
          <w:sz w:val="22"/>
          <w:szCs w:val="22"/>
        </w:rPr>
        <w:t xml:space="preserve">: APPRAISAL </w:t>
      </w:r>
    </w:p>
    <w:p w:rsidR="00B54828" w:rsidRDefault="003018E3" w:rsidP="00B54828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validation process of the ESP or Graduation Project</w:t>
      </w:r>
      <w:r w:rsidR="00042C57">
        <w:rPr>
          <w:rFonts w:cs="Arial"/>
          <w:sz w:val="22"/>
          <w:szCs w:val="22"/>
        </w:rPr>
        <w:t xml:space="preserve"> </w:t>
      </w:r>
      <w:proofErr w:type="gramStart"/>
      <w:r>
        <w:rPr>
          <w:rFonts w:cs="Arial"/>
          <w:sz w:val="22"/>
          <w:szCs w:val="22"/>
        </w:rPr>
        <w:t>is</w:t>
      </w:r>
      <w:r w:rsidRPr="003018E3">
        <w:rPr>
          <w:rFonts w:cs="Arial"/>
          <w:sz w:val="22"/>
          <w:szCs w:val="22"/>
        </w:rPr>
        <w:t xml:space="preserve"> defined</w:t>
      </w:r>
      <w:proofErr w:type="gramEnd"/>
      <w:r w:rsidRPr="003018E3">
        <w:rPr>
          <w:rFonts w:cs="Arial"/>
          <w:sz w:val="22"/>
          <w:szCs w:val="22"/>
        </w:rPr>
        <w:t xml:space="preserve"> as part of the testing procedures. The activity of the student </w:t>
      </w:r>
      <w:proofErr w:type="gramStart"/>
      <w:r w:rsidRPr="003018E3">
        <w:rPr>
          <w:rFonts w:cs="Arial"/>
          <w:sz w:val="22"/>
          <w:szCs w:val="22"/>
        </w:rPr>
        <w:t>will be assessed</w:t>
      </w:r>
      <w:proofErr w:type="gramEnd"/>
      <w:r w:rsidRPr="003018E3">
        <w:rPr>
          <w:rFonts w:cs="Arial"/>
          <w:sz w:val="22"/>
          <w:szCs w:val="22"/>
        </w:rPr>
        <w:t xml:space="preserve">. An evaluation form </w:t>
      </w:r>
      <w:proofErr w:type="gramStart"/>
      <w:r w:rsidRPr="003018E3">
        <w:rPr>
          <w:rFonts w:cs="Arial"/>
          <w:sz w:val="22"/>
          <w:szCs w:val="22"/>
        </w:rPr>
        <w:t>is completed by the host organization and the Academic Sup</w:t>
      </w:r>
      <w:r>
        <w:rPr>
          <w:rFonts w:cs="Arial"/>
          <w:sz w:val="22"/>
          <w:szCs w:val="22"/>
        </w:rPr>
        <w:t>ervisor and delivered to ESPRIT</w:t>
      </w:r>
      <w:proofErr w:type="gramEnd"/>
      <w:r>
        <w:rPr>
          <w:rFonts w:cs="Arial"/>
          <w:sz w:val="22"/>
          <w:szCs w:val="22"/>
        </w:rPr>
        <w:t xml:space="preserve">. </w:t>
      </w:r>
    </w:p>
    <w:p w:rsidR="003018E3" w:rsidRDefault="003018E3" w:rsidP="00B54828">
      <w:pPr>
        <w:jc w:val="both"/>
        <w:rPr>
          <w:rFonts w:cs="Arial"/>
          <w:sz w:val="22"/>
          <w:szCs w:val="22"/>
        </w:rPr>
      </w:pPr>
    </w:p>
    <w:p w:rsidR="003018E3" w:rsidRDefault="003018E3" w:rsidP="003018E3">
      <w:pPr>
        <w:jc w:val="both"/>
        <w:rPr>
          <w:rFonts w:cs="Arial"/>
          <w:b/>
          <w:sz w:val="22"/>
          <w:szCs w:val="22"/>
        </w:rPr>
      </w:pPr>
      <w:r w:rsidRPr="006E783C">
        <w:rPr>
          <w:rFonts w:cs="Arial"/>
          <w:b/>
          <w:sz w:val="22"/>
          <w:szCs w:val="22"/>
        </w:rPr>
        <w:t xml:space="preserve">ARTICLE </w:t>
      </w:r>
      <w:r>
        <w:rPr>
          <w:rFonts w:cs="Arial"/>
          <w:b/>
          <w:sz w:val="22"/>
          <w:szCs w:val="22"/>
        </w:rPr>
        <w:t>7</w:t>
      </w:r>
      <w:r w:rsidRPr="006E783C">
        <w:rPr>
          <w:rFonts w:cs="Arial"/>
          <w:b/>
          <w:sz w:val="22"/>
          <w:szCs w:val="22"/>
        </w:rPr>
        <w:t xml:space="preserve">: </w:t>
      </w:r>
      <w:r>
        <w:rPr>
          <w:rFonts w:cs="Arial"/>
          <w:b/>
          <w:sz w:val="22"/>
          <w:szCs w:val="22"/>
        </w:rPr>
        <w:t>INTERNSHIP REPORT</w:t>
      </w:r>
    </w:p>
    <w:p w:rsidR="0024423F" w:rsidRPr="0024423F" w:rsidRDefault="0024423F" w:rsidP="0024423F">
      <w:pPr>
        <w:jc w:val="both"/>
        <w:rPr>
          <w:rFonts w:cs="Arial"/>
          <w:sz w:val="22"/>
          <w:szCs w:val="22"/>
        </w:rPr>
      </w:pPr>
      <w:r w:rsidRPr="0024423F">
        <w:rPr>
          <w:rFonts w:cs="Arial"/>
          <w:sz w:val="22"/>
          <w:szCs w:val="22"/>
        </w:rPr>
        <w:t xml:space="preserve">At the end of the internship, the student will submit an internship report to ESPRIT, endorsed by the Company and the Academic Supervisor who has ensured the student's follow-up. </w:t>
      </w:r>
    </w:p>
    <w:p w:rsidR="0024423F" w:rsidRPr="0024423F" w:rsidRDefault="0024423F" w:rsidP="0024423F">
      <w:pPr>
        <w:jc w:val="both"/>
        <w:rPr>
          <w:rFonts w:cs="Arial"/>
          <w:sz w:val="22"/>
          <w:szCs w:val="22"/>
        </w:rPr>
      </w:pPr>
      <w:r w:rsidRPr="0024423F">
        <w:rPr>
          <w:rFonts w:cs="Arial"/>
          <w:sz w:val="22"/>
          <w:szCs w:val="22"/>
        </w:rPr>
        <w:t xml:space="preserve">A copy of this report </w:t>
      </w:r>
      <w:proofErr w:type="gramStart"/>
      <w:r w:rsidRPr="0024423F">
        <w:rPr>
          <w:rFonts w:cs="Arial"/>
          <w:sz w:val="22"/>
          <w:szCs w:val="22"/>
        </w:rPr>
        <w:t>will be forwarded</w:t>
      </w:r>
      <w:proofErr w:type="gramEnd"/>
      <w:r w:rsidRPr="0024423F">
        <w:rPr>
          <w:rFonts w:cs="Arial"/>
          <w:sz w:val="22"/>
          <w:szCs w:val="22"/>
        </w:rPr>
        <w:t xml:space="preserve"> to the company subject to the respect of the student's copyright. </w:t>
      </w:r>
    </w:p>
    <w:p w:rsidR="0024423F" w:rsidRPr="0024423F" w:rsidRDefault="0024423F" w:rsidP="0024423F">
      <w:pPr>
        <w:jc w:val="both"/>
        <w:rPr>
          <w:rFonts w:cs="Arial"/>
          <w:sz w:val="22"/>
          <w:szCs w:val="22"/>
        </w:rPr>
      </w:pPr>
      <w:r w:rsidRPr="0024423F">
        <w:rPr>
          <w:rFonts w:cs="Arial"/>
          <w:sz w:val="22"/>
          <w:szCs w:val="22"/>
        </w:rPr>
        <w:t xml:space="preserve">The internship report </w:t>
      </w:r>
      <w:proofErr w:type="gramStart"/>
      <w:r w:rsidRPr="0024423F">
        <w:rPr>
          <w:rFonts w:cs="Arial"/>
          <w:sz w:val="22"/>
          <w:szCs w:val="22"/>
        </w:rPr>
        <w:t xml:space="preserve">will be defended before a jury and </w:t>
      </w:r>
      <w:r>
        <w:rPr>
          <w:rFonts w:cs="Arial"/>
          <w:sz w:val="22"/>
          <w:szCs w:val="22"/>
        </w:rPr>
        <w:t>subsequently graded</w:t>
      </w:r>
      <w:proofErr w:type="gramEnd"/>
      <w:r>
        <w:rPr>
          <w:rFonts w:cs="Arial"/>
          <w:sz w:val="22"/>
          <w:szCs w:val="22"/>
        </w:rPr>
        <w:t>. This defenc</w:t>
      </w:r>
      <w:r w:rsidRPr="0024423F">
        <w:rPr>
          <w:rFonts w:cs="Arial"/>
          <w:sz w:val="22"/>
          <w:szCs w:val="22"/>
        </w:rPr>
        <w:t xml:space="preserve">e is public unless an exception </w:t>
      </w:r>
      <w:proofErr w:type="gramStart"/>
      <w:r w:rsidRPr="0024423F">
        <w:rPr>
          <w:rFonts w:cs="Arial"/>
          <w:sz w:val="22"/>
          <w:szCs w:val="22"/>
        </w:rPr>
        <w:t>is granted</w:t>
      </w:r>
      <w:proofErr w:type="gramEnd"/>
      <w:r w:rsidRPr="0024423F">
        <w:rPr>
          <w:rFonts w:cs="Arial"/>
          <w:sz w:val="22"/>
          <w:szCs w:val="22"/>
        </w:rPr>
        <w:t xml:space="preserve"> due to lack of confidentiality, on reasoned request of the company official. </w:t>
      </w:r>
    </w:p>
    <w:p w:rsidR="003018E3" w:rsidRDefault="0024423F" w:rsidP="0024423F">
      <w:pPr>
        <w:jc w:val="both"/>
        <w:rPr>
          <w:rFonts w:cs="Arial"/>
          <w:sz w:val="22"/>
          <w:szCs w:val="22"/>
        </w:rPr>
      </w:pPr>
      <w:r w:rsidRPr="0024423F">
        <w:rPr>
          <w:rFonts w:cs="Arial"/>
          <w:sz w:val="22"/>
          <w:szCs w:val="22"/>
        </w:rPr>
        <w:t>At the end of the internship, the company will issue a certificate to the student specifying the nature</w:t>
      </w:r>
      <w:r>
        <w:rPr>
          <w:rFonts w:cs="Arial"/>
          <w:sz w:val="22"/>
          <w:szCs w:val="22"/>
        </w:rPr>
        <w:t xml:space="preserve"> and duration</w:t>
      </w:r>
      <w:r w:rsidRPr="0024423F">
        <w:rPr>
          <w:rFonts w:cs="Arial"/>
          <w:sz w:val="22"/>
          <w:szCs w:val="22"/>
        </w:rPr>
        <w:t xml:space="preserve"> of the ESP.</w:t>
      </w:r>
    </w:p>
    <w:p w:rsidR="00D445BB" w:rsidRDefault="00D445BB" w:rsidP="0024423F">
      <w:pPr>
        <w:jc w:val="both"/>
        <w:rPr>
          <w:rFonts w:cs="Arial"/>
          <w:sz w:val="22"/>
          <w:szCs w:val="22"/>
        </w:rPr>
      </w:pPr>
    </w:p>
    <w:p w:rsidR="00D63A44" w:rsidRPr="00D63A44" w:rsidRDefault="00D63A44" w:rsidP="0024423F">
      <w:pPr>
        <w:jc w:val="both"/>
        <w:rPr>
          <w:rFonts w:cs="Arial"/>
          <w:b/>
          <w:sz w:val="22"/>
          <w:szCs w:val="22"/>
        </w:rPr>
      </w:pPr>
      <w:r w:rsidRPr="00D63A44">
        <w:rPr>
          <w:rFonts w:cs="Arial"/>
          <w:b/>
          <w:sz w:val="22"/>
          <w:szCs w:val="22"/>
        </w:rPr>
        <w:t xml:space="preserve">ARTICLE 8: (NON-DISCLOSURE) </w:t>
      </w:r>
    </w:p>
    <w:p w:rsidR="00D445BB" w:rsidRDefault="00D63A44" w:rsidP="0024423F">
      <w:pPr>
        <w:jc w:val="both"/>
        <w:rPr>
          <w:rFonts w:cs="Arial"/>
          <w:sz w:val="22"/>
          <w:szCs w:val="22"/>
        </w:rPr>
      </w:pPr>
      <w:proofErr w:type="gramStart"/>
      <w:r w:rsidRPr="00D63A44">
        <w:rPr>
          <w:rFonts w:cs="Arial"/>
          <w:sz w:val="22"/>
          <w:szCs w:val="22"/>
        </w:rPr>
        <w:t xml:space="preserve">The student will be required, throughout and after the period of </w:t>
      </w:r>
      <w:r>
        <w:rPr>
          <w:rFonts w:cs="Arial"/>
          <w:sz w:val="22"/>
          <w:szCs w:val="22"/>
        </w:rPr>
        <w:t>t</w:t>
      </w:r>
      <w:r w:rsidRPr="00D63A44">
        <w:rPr>
          <w:rFonts w:cs="Arial"/>
          <w:sz w:val="22"/>
          <w:szCs w:val="22"/>
        </w:rPr>
        <w:t>he ESP's Internship, to observe professional secrecy with regard to third parties for everything related to his/her activity during the internship and more generally of which he/she has become aware directly or indirectly in the cou</w:t>
      </w:r>
      <w:r>
        <w:rPr>
          <w:rFonts w:cs="Arial"/>
          <w:sz w:val="22"/>
          <w:szCs w:val="22"/>
        </w:rPr>
        <w:t>rse of carrying it out;</w:t>
      </w:r>
      <w:r w:rsidRPr="00D63A44">
        <w:rPr>
          <w:rFonts w:cs="Arial"/>
          <w:sz w:val="22"/>
          <w:szCs w:val="22"/>
        </w:rPr>
        <w:t xml:space="preserve"> the content of documents that have been penned by the student himself/herself, including the ESP report, or any item which could have been lent to him/her by the company remains by all means the property of the latter.</w:t>
      </w:r>
      <w:proofErr w:type="gramEnd"/>
    </w:p>
    <w:p w:rsidR="00D63A44" w:rsidRDefault="00D63A44" w:rsidP="0024423F">
      <w:pPr>
        <w:jc w:val="both"/>
        <w:rPr>
          <w:rFonts w:cs="Arial"/>
          <w:sz w:val="22"/>
          <w:szCs w:val="22"/>
        </w:rPr>
      </w:pPr>
    </w:p>
    <w:p w:rsidR="00D63A44" w:rsidRDefault="00366AC8" w:rsidP="0024423F">
      <w:pPr>
        <w:jc w:val="both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ARTICLE 9: </w:t>
      </w:r>
      <w:r w:rsidR="00D63A44" w:rsidRPr="00D63A44">
        <w:rPr>
          <w:rFonts w:cs="Arial"/>
          <w:b/>
          <w:sz w:val="22"/>
          <w:szCs w:val="22"/>
        </w:rPr>
        <w:t>(CONSENT)</w:t>
      </w:r>
    </w:p>
    <w:p w:rsidR="00D63A44" w:rsidRPr="0024423F" w:rsidRDefault="00D63A44" w:rsidP="0024423F">
      <w:pPr>
        <w:jc w:val="both"/>
        <w:rPr>
          <w:rFonts w:cs="Arial"/>
          <w:sz w:val="22"/>
          <w:szCs w:val="22"/>
        </w:rPr>
      </w:pPr>
      <w:r w:rsidRPr="00D63A44">
        <w:rPr>
          <w:rFonts w:cs="Arial"/>
          <w:sz w:val="22"/>
          <w:szCs w:val="22"/>
        </w:rPr>
        <w:t xml:space="preserve">This agreement </w:t>
      </w:r>
      <w:proofErr w:type="gramStart"/>
      <w:r w:rsidRPr="00D63A44">
        <w:rPr>
          <w:rFonts w:cs="Arial"/>
          <w:sz w:val="22"/>
          <w:szCs w:val="22"/>
        </w:rPr>
        <w:t>is first brought</w:t>
      </w:r>
      <w:proofErr w:type="gramEnd"/>
      <w:r w:rsidRPr="00D63A44">
        <w:rPr>
          <w:rFonts w:cs="Arial"/>
          <w:sz w:val="22"/>
          <w:szCs w:val="22"/>
        </w:rPr>
        <w:t xml:space="preserve"> to the attention of the student or his legal representative, if minor, to express consent for the terms set out above.</w:t>
      </w:r>
    </w:p>
    <w:p w:rsidR="001850D2" w:rsidRDefault="001850D2" w:rsidP="00200FB6">
      <w:pPr>
        <w:jc w:val="both"/>
        <w:rPr>
          <w:rFonts w:cs="Arial"/>
          <w:b/>
          <w:sz w:val="22"/>
          <w:szCs w:val="22"/>
        </w:rPr>
      </w:pPr>
    </w:p>
    <w:p w:rsidR="00200FB6" w:rsidRDefault="00366AC8" w:rsidP="00200FB6">
      <w:pPr>
        <w:jc w:val="both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ARTICLE 10: </w:t>
      </w:r>
      <w:r w:rsidR="00200FB6" w:rsidRPr="00200FB6">
        <w:rPr>
          <w:rFonts w:cs="Arial"/>
          <w:b/>
          <w:sz w:val="22"/>
          <w:szCs w:val="22"/>
        </w:rPr>
        <w:t>(ESP or GRADUATION PROJECT OUTLINE)</w:t>
      </w:r>
    </w:p>
    <w:p w:rsidR="00200FB6" w:rsidRPr="00200FB6" w:rsidRDefault="00200FB6" w:rsidP="00200FB6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ESP</w:t>
      </w:r>
      <w:r w:rsidRPr="00200FB6">
        <w:rPr>
          <w:rFonts w:cs="Arial"/>
          <w:sz w:val="22"/>
          <w:szCs w:val="22"/>
        </w:rPr>
        <w:t xml:space="preserve"> will take place according to the following </w:t>
      </w:r>
      <w:r w:rsidR="000A1FBF">
        <w:rPr>
          <w:rFonts w:cs="Arial"/>
          <w:sz w:val="22"/>
          <w:szCs w:val="22"/>
        </w:rPr>
        <w:t>organization</w:t>
      </w:r>
      <w:r w:rsidRPr="00200FB6">
        <w:rPr>
          <w:rFonts w:cs="Arial"/>
          <w:sz w:val="22"/>
          <w:szCs w:val="22"/>
        </w:rPr>
        <w:t>:</w:t>
      </w:r>
    </w:p>
    <w:p w:rsidR="00200FB6" w:rsidRDefault="00200FB6" w:rsidP="00200FB6">
      <w:pPr>
        <w:jc w:val="both"/>
        <w:rPr>
          <w:rFonts w:cs="Arial"/>
          <w:sz w:val="22"/>
          <w:szCs w:val="22"/>
        </w:rPr>
      </w:pPr>
    </w:p>
    <w:p w:rsidR="00200FB6" w:rsidRPr="00200FB6" w:rsidRDefault="001B0893" w:rsidP="006E57B0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ESP Internship dates</w:t>
      </w:r>
      <w:r w:rsidR="00200FB6" w:rsidRPr="00200FB6">
        <w:rPr>
          <w:rFonts w:cs="Arial"/>
          <w:sz w:val="22"/>
          <w:szCs w:val="22"/>
        </w:rPr>
        <w:t xml:space="preserve">: The </w:t>
      </w:r>
      <w:r w:rsidR="001850D2">
        <w:rPr>
          <w:rFonts w:cs="Arial"/>
          <w:sz w:val="22"/>
          <w:szCs w:val="22"/>
        </w:rPr>
        <w:t>ESP</w:t>
      </w:r>
      <w:r w:rsidR="008F486E">
        <w:rPr>
          <w:rFonts w:cs="Arial"/>
          <w:sz w:val="22"/>
          <w:szCs w:val="22"/>
        </w:rPr>
        <w:t xml:space="preserve"> will take place from </w:t>
      </w:r>
      <w:r w:rsidR="003B5440">
        <w:rPr>
          <w:rFonts w:cs="Arial"/>
          <w:sz w:val="22"/>
          <w:szCs w:val="22"/>
        </w:rPr>
        <w:t>01</w:t>
      </w:r>
      <w:r w:rsidR="001A5D25">
        <w:rPr>
          <w:rFonts w:cs="Arial"/>
          <w:sz w:val="22"/>
          <w:szCs w:val="22"/>
        </w:rPr>
        <w:t>/</w:t>
      </w:r>
      <w:r w:rsidR="00050666">
        <w:rPr>
          <w:rFonts w:cs="Arial"/>
          <w:sz w:val="22"/>
          <w:szCs w:val="22"/>
        </w:rPr>
        <w:t>0</w:t>
      </w:r>
      <w:r w:rsidR="003B5440">
        <w:rPr>
          <w:rFonts w:cs="Arial"/>
          <w:sz w:val="22"/>
          <w:szCs w:val="22"/>
        </w:rPr>
        <w:t>3</w:t>
      </w:r>
      <w:r w:rsidR="008F486E">
        <w:rPr>
          <w:rFonts w:cs="Arial"/>
          <w:sz w:val="22"/>
          <w:szCs w:val="22"/>
        </w:rPr>
        <w:t>/201</w:t>
      </w:r>
      <w:r w:rsidR="003B5440">
        <w:rPr>
          <w:rFonts w:cs="Arial"/>
          <w:sz w:val="22"/>
          <w:szCs w:val="22"/>
        </w:rPr>
        <w:t>8</w:t>
      </w:r>
      <w:r w:rsidR="00147DF8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through</w:t>
      </w:r>
      <w:r w:rsidR="00147DF8">
        <w:rPr>
          <w:rFonts w:cs="Arial"/>
          <w:sz w:val="22"/>
          <w:szCs w:val="22"/>
        </w:rPr>
        <w:t xml:space="preserve"> </w:t>
      </w:r>
      <w:r w:rsidR="006E57B0">
        <w:rPr>
          <w:rFonts w:cs="Arial"/>
          <w:sz w:val="22"/>
          <w:szCs w:val="22"/>
        </w:rPr>
        <w:t>01</w:t>
      </w:r>
      <w:r w:rsidR="003047E6">
        <w:rPr>
          <w:rFonts w:cs="Arial"/>
          <w:sz w:val="22"/>
          <w:szCs w:val="22"/>
        </w:rPr>
        <w:t>/</w:t>
      </w:r>
      <w:r w:rsidR="006E57B0">
        <w:rPr>
          <w:rFonts w:cs="Arial"/>
          <w:sz w:val="22"/>
          <w:szCs w:val="22"/>
        </w:rPr>
        <w:t>09</w:t>
      </w:r>
      <w:r w:rsidR="00BA686C">
        <w:rPr>
          <w:rFonts w:cs="Arial"/>
          <w:sz w:val="22"/>
          <w:szCs w:val="22"/>
        </w:rPr>
        <w:t>/20</w:t>
      </w:r>
      <w:r w:rsidR="00FB2132">
        <w:rPr>
          <w:rFonts w:cs="Arial"/>
          <w:sz w:val="22"/>
          <w:szCs w:val="22"/>
        </w:rPr>
        <w:t>1</w:t>
      </w:r>
      <w:r w:rsidR="006E57B0">
        <w:rPr>
          <w:rFonts w:cs="Arial"/>
          <w:sz w:val="22"/>
          <w:szCs w:val="22"/>
        </w:rPr>
        <w:t>8</w:t>
      </w:r>
      <w:r w:rsidR="00147DF8">
        <w:rPr>
          <w:rFonts w:cs="Arial"/>
          <w:sz w:val="22"/>
          <w:szCs w:val="22"/>
        </w:rPr>
        <w:t xml:space="preserve"> </w:t>
      </w:r>
      <w:r w:rsidR="00200FB6" w:rsidRPr="00200FB6">
        <w:rPr>
          <w:rFonts w:cs="Arial"/>
          <w:sz w:val="22"/>
          <w:szCs w:val="22"/>
        </w:rPr>
        <w:t>and shall expire no later than the end of the academic year.</w:t>
      </w:r>
      <w:r w:rsidR="00505042">
        <w:rPr>
          <w:rFonts w:cs="Arial"/>
          <w:sz w:val="22"/>
          <w:szCs w:val="22"/>
        </w:rPr>
        <w:tab/>
      </w:r>
      <w:r w:rsidR="00505042">
        <w:rPr>
          <w:rFonts w:cs="Arial"/>
          <w:sz w:val="22"/>
          <w:szCs w:val="22"/>
        </w:rPr>
        <w:tab/>
      </w:r>
    </w:p>
    <w:p w:rsidR="00200FB6" w:rsidRDefault="00200FB6" w:rsidP="00200FB6">
      <w:pPr>
        <w:jc w:val="both"/>
        <w:rPr>
          <w:rFonts w:cs="Arial"/>
          <w:sz w:val="22"/>
          <w:szCs w:val="22"/>
        </w:rPr>
      </w:pPr>
    </w:p>
    <w:p w:rsidR="00200FB6" w:rsidRPr="00200FB6" w:rsidRDefault="00200FB6" w:rsidP="00200FB6">
      <w:pPr>
        <w:jc w:val="both"/>
        <w:rPr>
          <w:rFonts w:cs="Arial"/>
          <w:sz w:val="22"/>
          <w:szCs w:val="22"/>
        </w:rPr>
      </w:pPr>
      <w:r w:rsidRPr="00200FB6">
        <w:rPr>
          <w:rFonts w:cs="Arial"/>
          <w:sz w:val="22"/>
          <w:szCs w:val="22"/>
        </w:rPr>
        <w:t xml:space="preserve">In case of extension for exceptional reasons conducted before graduation and beyond the original </w:t>
      </w:r>
      <w:r w:rsidR="001B0893">
        <w:rPr>
          <w:rFonts w:cs="Arial"/>
          <w:sz w:val="22"/>
          <w:szCs w:val="22"/>
        </w:rPr>
        <w:t>planned</w:t>
      </w:r>
      <w:r w:rsidRPr="00200FB6">
        <w:rPr>
          <w:rFonts w:cs="Arial"/>
          <w:sz w:val="22"/>
          <w:szCs w:val="22"/>
        </w:rPr>
        <w:t xml:space="preserve"> dates, an amendment </w:t>
      </w:r>
      <w:proofErr w:type="gramStart"/>
      <w:r w:rsidRPr="00200FB6">
        <w:rPr>
          <w:rFonts w:cs="Arial"/>
          <w:sz w:val="22"/>
          <w:szCs w:val="22"/>
        </w:rPr>
        <w:t>must be prepared and signed by the contracting parties</w:t>
      </w:r>
      <w:proofErr w:type="gramEnd"/>
      <w:r w:rsidRPr="00200FB6">
        <w:rPr>
          <w:rFonts w:cs="Arial"/>
          <w:sz w:val="22"/>
          <w:szCs w:val="22"/>
        </w:rPr>
        <w:t>.</w:t>
      </w:r>
    </w:p>
    <w:p w:rsidR="001B0893" w:rsidRDefault="001B0893" w:rsidP="00200FB6">
      <w:pPr>
        <w:jc w:val="both"/>
        <w:rPr>
          <w:rFonts w:cs="Arial"/>
          <w:sz w:val="22"/>
          <w:szCs w:val="22"/>
        </w:rPr>
      </w:pPr>
    </w:p>
    <w:p w:rsidR="00B54828" w:rsidRDefault="001B0893" w:rsidP="00200FB6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BUSINESS SITE </w:t>
      </w:r>
      <w:r w:rsidR="00200FB6" w:rsidRPr="00200FB6">
        <w:rPr>
          <w:rFonts w:cs="Arial"/>
          <w:sz w:val="22"/>
          <w:szCs w:val="22"/>
        </w:rPr>
        <w:t xml:space="preserve">ADDRESS: The </w:t>
      </w:r>
      <w:r>
        <w:rPr>
          <w:rFonts w:cs="Arial"/>
          <w:sz w:val="22"/>
          <w:szCs w:val="22"/>
        </w:rPr>
        <w:t>internship</w:t>
      </w:r>
      <w:r w:rsidR="00200FB6" w:rsidRPr="00200FB6">
        <w:rPr>
          <w:rFonts w:cs="Arial"/>
          <w:sz w:val="22"/>
          <w:szCs w:val="22"/>
        </w:rPr>
        <w:t xml:space="preserve"> take</w:t>
      </w:r>
      <w:r>
        <w:rPr>
          <w:rFonts w:cs="Arial"/>
          <w:sz w:val="22"/>
          <w:szCs w:val="22"/>
        </w:rPr>
        <w:t>s</w:t>
      </w:r>
      <w:r w:rsidR="00200FB6" w:rsidRPr="00200FB6">
        <w:rPr>
          <w:rFonts w:cs="Arial"/>
          <w:sz w:val="22"/>
          <w:szCs w:val="22"/>
        </w:rPr>
        <w:t xml:space="preserve"> place at the business address</w:t>
      </w:r>
      <w:r>
        <w:rPr>
          <w:rFonts w:cs="Arial"/>
          <w:sz w:val="22"/>
          <w:szCs w:val="22"/>
        </w:rPr>
        <w:t>.</w:t>
      </w:r>
    </w:p>
    <w:p w:rsidR="001B0893" w:rsidRDefault="001B0893" w:rsidP="00200FB6">
      <w:pPr>
        <w:jc w:val="both"/>
        <w:rPr>
          <w:rFonts w:cs="Arial"/>
          <w:sz w:val="22"/>
          <w:szCs w:val="22"/>
        </w:rPr>
      </w:pPr>
    </w:p>
    <w:p w:rsidR="001B0893" w:rsidRDefault="001B0893" w:rsidP="00495921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Department:</w:t>
      </w:r>
      <w:r w:rsidR="00495921">
        <w:rPr>
          <w:rFonts w:cs="Arial"/>
          <w:sz w:val="22"/>
          <w:szCs w:val="22"/>
        </w:rPr>
        <w:t xml:space="preserve"> .............................................................. </w:t>
      </w:r>
      <w:r>
        <w:rPr>
          <w:rFonts w:cs="Arial"/>
          <w:sz w:val="22"/>
          <w:szCs w:val="22"/>
        </w:rPr>
        <w:t>Unit:</w:t>
      </w:r>
      <w:r w:rsidR="00495921">
        <w:rPr>
          <w:rFonts w:cs="Arial"/>
          <w:sz w:val="22"/>
          <w:szCs w:val="22"/>
        </w:rPr>
        <w:t xml:space="preserve"> ................................................................</w:t>
      </w:r>
    </w:p>
    <w:p w:rsidR="001B0893" w:rsidRDefault="001B0893" w:rsidP="00200FB6">
      <w:pPr>
        <w:jc w:val="both"/>
        <w:rPr>
          <w:rFonts w:cs="Arial"/>
          <w:sz w:val="22"/>
          <w:szCs w:val="22"/>
        </w:rPr>
      </w:pPr>
    </w:p>
    <w:p w:rsidR="001B0893" w:rsidRDefault="001B0893" w:rsidP="00200FB6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Business site Supervisor:</w:t>
      </w:r>
      <w:r w:rsidR="00495921">
        <w:rPr>
          <w:rFonts w:cs="Arial"/>
          <w:sz w:val="22"/>
          <w:szCs w:val="22"/>
        </w:rPr>
        <w:t xml:space="preserve"> ..................................................................................................................</w:t>
      </w:r>
    </w:p>
    <w:p w:rsidR="001B0893" w:rsidRDefault="001B0893" w:rsidP="00200FB6">
      <w:pPr>
        <w:jc w:val="both"/>
        <w:rPr>
          <w:rFonts w:cs="Arial"/>
          <w:sz w:val="22"/>
          <w:szCs w:val="22"/>
        </w:rPr>
      </w:pPr>
    </w:p>
    <w:p w:rsidR="001B0893" w:rsidRDefault="001B0893" w:rsidP="00200FB6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ESPRIT Academic Mentor or Supervisor:</w:t>
      </w:r>
      <w:r w:rsidR="00495921">
        <w:rPr>
          <w:rFonts w:cs="Arial"/>
          <w:sz w:val="22"/>
          <w:szCs w:val="22"/>
        </w:rPr>
        <w:t xml:space="preserve"> .........................................................................................</w:t>
      </w:r>
    </w:p>
    <w:p w:rsidR="00495921" w:rsidRDefault="00495921" w:rsidP="00200FB6">
      <w:pPr>
        <w:jc w:val="both"/>
        <w:rPr>
          <w:rFonts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3139"/>
        <w:gridCol w:w="3200"/>
      </w:tblGrid>
      <w:tr w:rsidR="00B54828" w:rsidRPr="00425819" w:rsidTr="004D3B26">
        <w:tc>
          <w:tcPr>
            <w:tcW w:w="3261" w:type="dxa"/>
          </w:tcPr>
          <w:p w:rsidR="00B54828" w:rsidRPr="00425819" w:rsidRDefault="00B54828" w:rsidP="001B0893">
            <w:pPr>
              <w:jc w:val="both"/>
              <w:rPr>
                <w:rFonts w:cs="Arial"/>
                <w:sz w:val="22"/>
                <w:szCs w:val="22"/>
              </w:rPr>
            </w:pPr>
            <w:r w:rsidRPr="00425819">
              <w:rPr>
                <w:rFonts w:cs="Arial"/>
                <w:sz w:val="22"/>
                <w:szCs w:val="22"/>
              </w:rPr>
              <w:t xml:space="preserve">Signed for and on behalf of </w:t>
            </w:r>
            <w:r w:rsidR="001B0893" w:rsidRPr="009D39D3">
              <w:rPr>
                <w:rFonts w:cs="Arial"/>
                <w:b/>
                <w:bCs/>
                <w:sz w:val="22"/>
                <w:szCs w:val="22"/>
              </w:rPr>
              <w:t>ESPRIT</w:t>
            </w:r>
            <w:r w:rsidRPr="00425819">
              <w:rPr>
                <w:rFonts w:cs="Arial"/>
                <w:sz w:val="22"/>
                <w:szCs w:val="22"/>
              </w:rPr>
              <w:t>:</w:t>
            </w:r>
          </w:p>
        </w:tc>
        <w:tc>
          <w:tcPr>
            <w:tcW w:w="3139" w:type="dxa"/>
          </w:tcPr>
          <w:p w:rsidR="00B54828" w:rsidRPr="00425819" w:rsidRDefault="00B54828" w:rsidP="009D0E4D">
            <w:pPr>
              <w:jc w:val="both"/>
              <w:rPr>
                <w:rFonts w:cs="Arial"/>
                <w:sz w:val="22"/>
                <w:szCs w:val="22"/>
              </w:rPr>
            </w:pPr>
            <w:r w:rsidRPr="00425819">
              <w:rPr>
                <w:rFonts w:cs="Arial"/>
                <w:sz w:val="22"/>
                <w:szCs w:val="22"/>
              </w:rPr>
              <w:t xml:space="preserve">Signed for and on behalf of </w:t>
            </w:r>
            <w:r w:rsidR="00042C57">
              <w:rPr>
                <w:rStyle w:val="apple-converted-space"/>
                <w:rFonts w:ascii="Calibri" w:hAnsi="Calibri"/>
                <w:color w:val="1F497D"/>
                <w:sz w:val="22"/>
                <w:szCs w:val="22"/>
                <w:shd w:val="clear" w:color="auto" w:fill="FFFFFF"/>
              </w:rPr>
              <w:t> </w:t>
            </w:r>
            <w:r w:rsidR="009D0E4D">
              <w:rPr>
                <w:rFonts w:cs="Arial"/>
                <w:b/>
                <w:bCs/>
                <w:sz w:val="22"/>
                <w:szCs w:val="22"/>
              </w:rPr>
              <w:t>Company</w:t>
            </w:r>
            <w:r w:rsidR="000F3B90" w:rsidRPr="000F3B90">
              <w:rPr>
                <w:rFonts w:cs="Arial"/>
                <w:b/>
                <w:bCs/>
                <w:sz w:val="22"/>
                <w:szCs w:val="22"/>
              </w:rPr>
              <w:t> </w:t>
            </w:r>
            <w:r w:rsidR="000F3B90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200" w:type="dxa"/>
          </w:tcPr>
          <w:p w:rsidR="00B54828" w:rsidRPr="00425819" w:rsidRDefault="001850D2" w:rsidP="00425819">
            <w:pPr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Signed by the Intern</w:t>
            </w:r>
            <w:r w:rsidR="00B54828" w:rsidRPr="00425819">
              <w:rPr>
                <w:rFonts w:cs="Arial"/>
                <w:sz w:val="22"/>
                <w:szCs w:val="22"/>
              </w:rPr>
              <w:t>:</w:t>
            </w:r>
          </w:p>
        </w:tc>
      </w:tr>
      <w:tr w:rsidR="00B54828" w:rsidRPr="00425819" w:rsidTr="004D3B26">
        <w:tc>
          <w:tcPr>
            <w:tcW w:w="3261" w:type="dxa"/>
          </w:tcPr>
          <w:p w:rsidR="00B54828" w:rsidRPr="00425819" w:rsidRDefault="00B54828" w:rsidP="006E57B0">
            <w:pPr>
              <w:jc w:val="both"/>
              <w:rPr>
                <w:rFonts w:cs="Arial"/>
                <w:sz w:val="22"/>
                <w:szCs w:val="22"/>
              </w:rPr>
            </w:pPr>
            <w:r w:rsidRPr="00425819">
              <w:rPr>
                <w:rFonts w:cs="Arial"/>
                <w:sz w:val="22"/>
                <w:szCs w:val="22"/>
              </w:rPr>
              <w:t>Date:</w:t>
            </w:r>
            <w:r w:rsidR="006E57B0">
              <w:rPr>
                <w:rFonts w:cs="Arial"/>
                <w:sz w:val="22"/>
                <w:szCs w:val="22"/>
              </w:rPr>
              <w:t xml:space="preserve"> July 04</w:t>
            </w:r>
            <w:r w:rsidR="006E57B0" w:rsidRPr="006E57B0">
              <w:rPr>
                <w:rFonts w:cs="Arial"/>
                <w:sz w:val="22"/>
                <w:szCs w:val="22"/>
                <w:vertAlign w:val="superscript"/>
              </w:rPr>
              <w:t>th</w:t>
            </w:r>
            <w:r w:rsidR="006E57B0">
              <w:rPr>
                <w:rFonts w:cs="Arial"/>
                <w:sz w:val="22"/>
                <w:szCs w:val="22"/>
              </w:rPr>
              <w:t>, 2018</w:t>
            </w:r>
            <w:r w:rsidR="00863521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3139" w:type="dxa"/>
          </w:tcPr>
          <w:p w:rsidR="00B54828" w:rsidRPr="00425819" w:rsidRDefault="00B54828" w:rsidP="00425819">
            <w:pPr>
              <w:jc w:val="both"/>
              <w:rPr>
                <w:rFonts w:cs="Arial"/>
                <w:sz w:val="22"/>
                <w:szCs w:val="22"/>
              </w:rPr>
            </w:pPr>
            <w:r w:rsidRPr="00425819">
              <w:rPr>
                <w:rFonts w:cs="Arial"/>
                <w:sz w:val="22"/>
                <w:szCs w:val="22"/>
              </w:rPr>
              <w:t>Date:</w:t>
            </w:r>
          </w:p>
        </w:tc>
        <w:tc>
          <w:tcPr>
            <w:tcW w:w="3200" w:type="dxa"/>
          </w:tcPr>
          <w:p w:rsidR="00B54828" w:rsidRPr="00425819" w:rsidRDefault="00B54828" w:rsidP="00425819">
            <w:pPr>
              <w:jc w:val="both"/>
              <w:rPr>
                <w:rFonts w:cs="Arial"/>
                <w:sz w:val="22"/>
                <w:szCs w:val="22"/>
              </w:rPr>
            </w:pPr>
            <w:r w:rsidRPr="00425819">
              <w:rPr>
                <w:rFonts w:cs="Arial"/>
                <w:sz w:val="22"/>
                <w:szCs w:val="22"/>
              </w:rPr>
              <w:t>Date:</w:t>
            </w:r>
          </w:p>
        </w:tc>
      </w:tr>
      <w:tr w:rsidR="00B54828" w:rsidRPr="00425819" w:rsidTr="004D3B26">
        <w:tc>
          <w:tcPr>
            <w:tcW w:w="3261" w:type="dxa"/>
          </w:tcPr>
          <w:p w:rsidR="00332DAA" w:rsidRDefault="001850D2" w:rsidP="001850D2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Professor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Tahar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BEN LAKHDAR</w:t>
            </w:r>
            <w:r w:rsidR="00B54828" w:rsidRPr="00425819">
              <w:rPr>
                <w:rFonts w:cs="Arial"/>
                <w:b/>
                <w:sz w:val="22"/>
                <w:szCs w:val="22"/>
              </w:rPr>
              <w:t xml:space="preserve">, </w:t>
            </w:r>
          </w:p>
          <w:p w:rsidR="00B54828" w:rsidRDefault="00C973CF" w:rsidP="001850D2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Director</w:t>
            </w:r>
            <w:r w:rsidR="001850D2">
              <w:rPr>
                <w:rFonts w:cs="Arial"/>
                <w:b/>
                <w:sz w:val="22"/>
                <w:szCs w:val="22"/>
              </w:rPr>
              <w:t xml:space="preserve"> and Founder</w:t>
            </w:r>
            <w:r>
              <w:rPr>
                <w:rFonts w:cs="Arial"/>
                <w:b/>
                <w:sz w:val="22"/>
                <w:szCs w:val="22"/>
              </w:rPr>
              <w:t xml:space="preserve"> of </w:t>
            </w:r>
            <w:r w:rsidR="001850D2">
              <w:rPr>
                <w:rFonts w:cs="Arial"/>
                <w:b/>
                <w:sz w:val="22"/>
                <w:szCs w:val="22"/>
              </w:rPr>
              <w:t>ESPRIT</w:t>
            </w:r>
          </w:p>
          <w:p w:rsidR="00481E84" w:rsidRDefault="00481E84" w:rsidP="001850D2">
            <w:pPr>
              <w:rPr>
                <w:rFonts w:cs="Arial"/>
                <w:b/>
                <w:sz w:val="22"/>
                <w:szCs w:val="22"/>
              </w:rPr>
            </w:pPr>
          </w:p>
          <w:p w:rsidR="001D2FD7" w:rsidRDefault="0052418A" w:rsidP="00874F38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noProof/>
                <w:szCs w:val="24"/>
                <w:lang w:eastAsia="fr-FR"/>
              </w:rPr>
              <w:drawing>
                <wp:inline distT="0" distB="0" distL="0" distR="0" wp14:anchorId="320DBFDF" wp14:editId="5486ACA5">
                  <wp:extent cx="1181100" cy="54292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481E84" w:rsidRPr="00425819" w:rsidRDefault="00481E84" w:rsidP="001850D2">
            <w:pPr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139" w:type="dxa"/>
          </w:tcPr>
          <w:p w:rsidR="00B54828" w:rsidRPr="00425819" w:rsidRDefault="00B54828" w:rsidP="00425819">
            <w:pPr>
              <w:jc w:val="both"/>
              <w:rPr>
                <w:rFonts w:cs="Arial"/>
                <w:b/>
                <w:sz w:val="22"/>
                <w:szCs w:val="22"/>
              </w:rPr>
            </w:pPr>
            <w:r w:rsidRPr="00425819">
              <w:rPr>
                <w:rFonts w:cs="Arial"/>
                <w:b/>
                <w:sz w:val="22"/>
                <w:szCs w:val="22"/>
              </w:rPr>
              <w:t>[Company contact name and title]</w:t>
            </w:r>
          </w:p>
        </w:tc>
        <w:tc>
          <w:tcPr>
            <w:tcW w:w="3200" w:type="dxa"/>
          </w:tcPr>
          <w:p w:rsidR="00B54828" w:rsidRPr="00425819" w:rsidRDefault="00B54828" w:rsidP="00425819">
            <w:pPr>
              <w:jc w:val="both"/>
              <w:rPr>
                <w:rFonts w:cs="Arial"/>
                <w:b/>
                <w:sz w:val="22"/>
                <w:szCs w:val="22"/>
              </w:rPr>
            </w:pPr>
          </w:p>
        </w:tc>
      </w:tr>
    </w:tbl>
    <w:p w:rsidR="00AA7E9D" w:rsidRDefault="00AA7E9D" w:rsidP="006C4AC7">
      <w:pPr>
        <w:pStyle w:val="En-tte"/>
        <w:tabs>
          <w:tab w:val="clear" w:pos="4320"/>
          <w:tab w:val="clear" w:pos="8640"/>
        </w:tabs>
        <w:jc w:val="both"/>
        <w:rPr>
          <w:rFonts w:ascii="Helvetica" w:hAnsi="Helvetica"/>
          <w:sz w:val="22"/>
        </w:rPr>
      </w:pPr>
    </w:p>
    <w:sectPr w:rsidR="00AA7E9D" w:rsidSect="00481E84">
      <w:footerReference w:type="default" r:id="rId8"/>
      <w:pgSz w:w="11907" w:h="16840" w:code="9"/>
      <w:pgMar w:top="1077" w:right="1276" w:bottom="709" w:left="1077" w:header="0" w:footer="128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694" w:rsidRDefault="003B3694">
      <w:r>
        <w:separator/>
      </w:r>
    </w:p>
  </w:endnote>
  <w:endnote w:type="continuationSeparator" w:id="0">
    <w:p w:rsidR="003B3694" w:rsidRDefault="003B3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673045"/>
      <w:docPartObj>
        <w:docPartGallery w:val="Page Numbers (Bottom of Page)"/>
        <w:docPartUnique/>
      </w:docPartObj>
    </w:sdtPr>
    <w:sdtEndPr/>
    <w:sdtContent>
      <w:p w:rsidR="000A1FBF" w:rsidRDefault="006333BF">
        <w:pPr>
          <w:pStyle w:val="Pieddepage"/>
          <w:jc w:val="center"/>
        </w:pPr>
        <w:r>
          <w:fldChar w:fldCharType="begin"/>
        </w:r>
        <w:r w:rsidR="008F23F5">
          <w:instrText xml:space="preserve"> PAGE   \* MERGEFORMAT </w:instrText>
        </w:r>
        <w:r>
          <w:fldChar w:fldCharType="separate"/>
        </w:r>
        <w:r w:rsidR="00874F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A1FBF" w:rsidRDefault="000A1FB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694" w:rsidRDefault="003B3694">
      <w:r>
        <w:separator/>
      </w:r>
    </w:p>
  </w:footnote>
  <w:footnote w:type="continuationSeparator" w:id="0">
    <w:p w:rsidR="003B3694" w:rsidRDefault="003B3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2425D"/>
    <w:multiLevelType w:val="hybridMultilevel"/>
    <w:tmpl w:val="05886C7E"/>
    <w:lvl w:ilvl="0" w:tplc="EEF83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46621"/>
    <w:multiLevelType w:val="hybridMultilevel"/>
    <w:tmpl w:val="5966FB90"/>
    <w:lvl w:ilvl="0" w:tplc="CD9422B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3703C9"/>
    <w:multiLevelType w:val="hybridMultilevel"/>
    <w:tmpl w:val="05886C7E"/>
    <w:lvl w:ilvl="0" w:tplc="EEF83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6594A"/>
    <w:multiLevelType w:val="hybridMultilevel"/>
    <w:tmpl w:val="6BAC390E"/>
    <w:lvl w:ilvl="0" w:tplc="092066A4">
      <w:start w:val="1"/>
      <w:numFmt w:val="bullet"/>
      <w:lvlText w:val=""/>
      <w:lvlJc w:val="left"/>
      <w:pPr>
        <w:tabs>
          <w:tab w:val="num" w:pos="417"/>
        </w:tabs>
        <w:ind w:left="397" w:hanging="340"/>
      </w:pPr>
      <w:rPr>
        <w:rFonts w:ascii="Symbol" w:hAnsi="Symbol" w:hint="default"/>
      </w:rPr>
    </w:lvl>
    <w:lvl w:ilvl="1" w:tplc="2522FD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D8B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AC27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B41E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31418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3633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B038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188E1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F7E97"/>
    <w:multiLevelType w:val="hybridMultilevel"/>
    <w:tmpl w:val="79AC587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228A0"/>
    <w:multiLevelType w:val="hybridMultilevel"/>
    <w:tmpl w:val="629A2D32"/>
    <w:lvl w:ilvl="0" w:tplc="3D067286">
      <w:start w:val="1"/>
      <w:numFmt w:val="bullet"/>
      <w:lvlText w:val=""/>
      <w:lvlJc w:val="left"/>
      <w:pPr>
        <w:tabs>
          <w:tab w:val="num" w:pos="417"/>
        </w:tabs>
        <w:ind w:left="397" w:hanging="340"/>
      </w:pPr>
      <w:rPr>
        <w:rFonts w:ascii="Symbol" w:hAnsi="Symbol" w:hint="default"/>
      </w:rPr>
    </w:lvl>
    <w:lvl w:ilvl="1" w:tplc="DB5AB5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2707A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34C8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6E8D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C2E88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E63D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1003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BA850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87"/>
  <w:drawingGridVerticalSpacing w:val="12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7DEE"/>
    <w:rsid w:val="00003887"/>
    <w:rsid w:val="00003E27"/>
    <w:rsid w:val="000053E0"/>
    <w:rsid w:val="0001050E"/>
    <w:rsid w:val="0001179B"/>
    <w:rsid w:val="00013ED0"/>
    <w:rsid w:val="000208A1"/>
    <w:rsid w:val="00020C98"/>
    <w:rsid w:val="000245FA"/>
    <w:rsid w:val="0003083B"/>
    <w:rsid w:val="00030DC7"/>
    <w:rsid w:val="00034788"/>
    <w:rsid w:val="00042C57"/>
    <w:rsid w:val="0004330B"/>
    <w:rsid w:val="00050666"/>
    <w:rsid w:val="00050C70"/>
    <w:rsid w:val="00054FB2"/>
    <w:rsid w:val="00061181"/>
    <w:rsid w:val="000664A8"/>
    <w:rsid w:val="00080765"/>
    <w:rsid w:val="000809CD"/>
    <w:rsid w:val="0008577F"/>
    <w:rsid w:val="00085A22"/>
    <w:rsid w:val="00086CD8"/>
    <w:rsid w:val="00091909"/>
    <w:rsid w:val="0009236A"/>
    <w:rsid w:val="00094362"/>
    <w:rsid w:val="000A1F66"/>
    <w:rsid w:val="000A1FBF"/>
    <w:rsid w:val="000A2F65"/>
    <w:rsid w:val="000A710D"/>
    <w:rsid w:val="000A78DC"/>
    <w:rsid w:val="000B369A"/>
    <w:rsid w:val="000B596C"/>
    <w:rsid w:val="000B68F8"/>
    <w:rsid w:val="000C1549"/>
    <w:rsid w:val="000C22E9"/>
    <w:rsid w:val="000D0194"/>
    <w:rsid w:val="000F3B90"/>
    <w:rsid w:val="00101A5E"/>
    <w:rsid w:val="00102EFF"/>
    <w:rsid w:val="00102F73"/>
    <w:rsid w:val="00103FCA"/>
    <w:rsid w:val="001043E2"/>
    <w:rsid w:val="0010575C"/>
    <w:rsid w:val="00106BD0"/>
    <w:rsid w:val="00110EDA"/>
    <w:rsid w:val="00111EFC"/>
    <w:rsid w:val="00126145"/>
    <w:rsid w:val="0013119E"/>
    <w:rsid w:val="001329A9"/>
    <w:rsid w:val="001358D7"/>
    <w:rsid w:val="001370C8"/>
    <w:rsid w:val="00147236"/>
    <w:rsid w:val="00147DF8"/>
    <w:rsid w:val="00151772"/>
    <w:rsid w:val="00155C3F"/>
    <w:rsid w:val="00164E32"/>
    <w:rsid w:val="00166E12"/>
    <w:rsid w:val="00170525"/>
    <w:rsid w:val="00173DC3"/>
    <w:rsid w:val="001768F6"/>
    <w:rsid w:val="00181B85"/>
    <w:rsid w:val="00181BAE"/>
    <w:rsid w:val="001823A5"/>
    <w:rsid w:val="0018300B"/>
    <w:rsid w:val="001850D2"/>
    <w:rsid w:val="00185813"/>
    <w:rsid w:val="001979B4"/>
    <w:rsid w:val="001A2A7E"/>
    <w:rsid w:val="001A5D25"/>
    <w:rsid w:val="001B0893"/>
    <w:rsid w:val="001B37ED"/>
    <w:rsid w:val="001B423B"/>
    <w:rsid w:val="001C114A"/>
    <w:rsid w:val="001C74BF"/>
    <w:rsid w:val="001C77C5"/>
    <w:rsid w:val="001D2262"/>
    <w:rsid w:val="001D2FD7"/>
    <w:rsid w:val="001D7689"/>
    <w:rsid w:val="001F14FE"/>
    <w:rsid w:val="001F70C4"/>
    <w:rsid w:val="00200FB6"/>
    <w:rsid w:val="002018B6"/>
    <w:rsid w:val="00202BBC"/>
    <w:rsid w:val="0020363B"/>
    <w:rsid w:val="00203E5C"/>
    <w:rsid w:val="0020479E"/>
    <w:rsid w:val="00206FE1"/>
    <w:rsid w:val="0020732C"/>
    <w:rsid w:val="002144E5"/>
    <w:rsid w:val="00223302"/>
    <w:rsid w:val="00225FE0"/>
    <w:rsid w:val="0023076F"/>
    <w:rsid w:val="002328D4"/>
    <w:rsid w:val="002335D1"/>
    <w:rsid w:val="00233727"/>
    <w:rsid w:val="0023423E"/>
    <w:rsid w:val="00241F6E"/>
    <w:rsid w:val="0024219C"/>
    <w:rsid w:val="00242EC2"/>
    <w:rsid w:val="0024423F"/>
    <w:rsid w:val="002540B5"/>
    <w:rsid w:val="0025705F"/>
    <w:rsid w:val="002615E4"/>
    <w:rsid w:val="00263997"/>
    <w:rsid w:val="00265AAD"/>
    <w:rsid w:val="002710A9"/>
    <w:rsid w:val="002912BF"/>
    <w:rsid w:val="002917F6"/>
    <w:rsid w:val="002A314B"/>
    <w:rsid w:val="002A464C"/>
    <w:rsid w:val="002A6BED"/>
    <w:rsid w:val="002B30B8"/>
    <w:rsid w:val="002B3A7C"/>
    <w:rsid w:val="002B43D2"/>
    <w:rsid w:val="002B6AE5"/>
    <w:rsid w:val="002C352C"/>
    <w:rsid w:val="002E7352"/>
    <w:rsid w:val="002F52E8"/>
    <w:rsid w:val="003013BE"/>
    <w:rsid w:val="00301504"/>
    <w:rsid w:val="003018E3"/>
    <w:rsid w:val="00302DD6"/>
    <w:rsid w:val="0030335C"/>
    <w:rsid w:val="003047E6"/>
    <w:rsid w:val="003242D8"/>
    <w:rsid w:val="00324D8C"/>
    <w:rsid w:val="00330F83"/>
    <w:rsid w:val="003323BC"/>
    <w:rsid w:val="00332DAA"/>
    <w:rsid w:val="00341D97"/>
    <w:rsid w:val="00352DF4"/>
    <w:rsid w:val="00360A80"/>
    <w:rsid w:val="00366AC8"/>
    <w:rsid w:val="00367153"/>
    <w:rsid w:val="003679D2"/>
    <w:rsid w:val="00372F8A"/>
    <w:rsid w:val="0037550B"/>
    <w:rsid w:val="00377A47"/>
    <w:rsid w:val="00380F9D"/>
    <w:rsid w:val="00384782"/>
    <w:rsid w:val="00384887"/>
    <w:rsid w:val="00387433"/>
    <w:rsid w:val="0039075B"/>
    <w:rsid w:val="00391555"/>
    <w:rsid w:val="00395946"/>
    <w:rsid w:val="003969F6"/>
    <w:rsid w:val="00397AA4"/>
    <w:rsid w:val="00397D10"/>
    <w:rsid w:val="003A7E21"/>
    <w:rsid w:val="003B129A"/>
    <w:rsid w:val="003B27F5"/>
    <w:rsid w:val="003B2C71"/>
    <w:rsid w:val="003B3694"/>
    <w:rsid w:val="003B5440"/>
    <w:rsid w:val="003B6A2A"/>
    <w:rsid w:val="003B6C7D"/>
    <w:rsid w:val="003C100C"/>
    <w:rsid w:val="003C2705"/>
    <w:rsid w:val="003D0925"/>
    <w:rsid w:val="003F45C1"/>
    <w:rsid w:val="003F6088"/>
    <w:rsid w:val="003F7DEE"/>
    <w:rsid w:val="00400E0F"/>
    <w:rsid w:val="00410D7A"/>
    <w:rsid w:val="0041424D"/>
    <w:rsid w:val="00414656"/>
    <w:rsid w:val="004152A2"/>
    <w:rsid w:val="00421422"/>
    <w:rsid w:val="00425819"/>
    <w:rsid w:val="00434EDA"/>
    <w:rsid w:val="00443EC3"/>
    <w:rsid w:val="00444D5D"/>
    <w:rsid w:val="00446426"/>
    <w:rsid w:val="00446F5F"/>
    <w:rsid w:val="00447347"/>
    <w:rsid w:val="00451979"/>
    <w:rsid w:val="00452CC6"/>
    <w:rsid w:val="00453924"/>
    <w:rsid w:val="004624E4"/>
    <w:rsid w:val="00464A30"/>
    <w:rsid w:val="00476939"/>
    <w:rsid w:val="00480D61"/>
    <w:rsid w:val="00481E84"/>
    <w:rsid w:val="00483D57"/>
    <w:rsid w:val="00490AAE"/>
    <w:rsid w:val="00495921"/>
    <w:rsid w:val="004A1008"/>
    <w:rsid w:val="004A505D"/>
    <w:rsid w:val="004B0A1B"/>
    <w:rsid w:val="004D313E"/>
    <w:rsid w:val="004D3B26"/>
    <w:rsid w:val="004E0014"/>
    <w:rsid w:val="004E42D9"/>
    <w:rsid w:val="004E4A4F"/>
    <w:rsid w:val="004E5A32"/>
    <w:rsid w:val="004E5D89"/>
    <w:rsid w:val="004F0BD1"/>
    <w:rsid w:val="004F56C8"/>
    <w:rsid w:val="0050020B"/>
    <w:rsid w:val="005003BD"/>
    <w:rsid w:val="00505042"/>
    <w:rsid w:val="00505584"/>
    <w:rsid w:val="005060D7"/>
    <w:rsid w:val="005069B1"/>
    <w:rsid w:val="00511391"/>
    <w:rsid w:val="00516ED7"/>
    <w:rsid w:val="00520178"/>
    <w:rsid w:val="00520E6E"/>
    <w:rsid w:val="00523590"/>
    <w:rsid w:val="0052418A"/>
    <w:rsid w:val="00525E9A"/>
    <w:rsid w:val="00535DB8"/>
    <w:rsid w:val="00536B86"/>
    <w:rsid w:val="00537277"/>
    <w:rsid w:val="0054419A"/>
    <w:rsid w:val="00544525"/>
    <w:rsid w:val="005464CF"/>
    <w:rsid w:val="0055560C"/>
    <w:rsid w:val="00557E0F"/>
    <w:rsid w:val="00573663"/>
    <w:rsid w:val="00575DE2"/>
    <w:rsid w:val="0058252D"/>
    <w:rsid w:val="00587BC7"/>
    <w:rsid w:val="0059239F"/>
    <w:rsid w:val="0059491C"/>
    <w:rsid w:val="005A2CE3"/>
    <w:rsid w:val="005A5A39"/>
    <w:rsid w:val="005B27B6"/>
    <w:rsid w:val="005B36EF"/>
    <w:rsid w:val="005C3D9C"/>
    <w:rsid w:val="005C4F2A"/>
    <w:rsid w:val="005D6406"/>
    <w:rsid w:val="005D6E4B"/>
    <w:rsid w:val="005D6E8C"/>
    <w:rsid w:val="005E1B5E"/>
    <w:rsid w:val="005F2123"/>
    <w:rsid w:val="0060057E"/>
    <w:rsid w:val="00613B6F"/>
    <w:rsid w:val="00615B16"/>
    <w:rsid w:val="00620952"/>
    <w:rsid w:val="00620EA4"/>
    <w:rsid w:val="0063338C"/>
    <w:rsid w:val="006333BF"/>
    <w:rsid w:val="00636220"/>
    <w:rsid w:val="00637DE2"/>
    <w:rsid w:val="006452B7"/>
    <w:rsid w:val="00661E6C"/>
    <w:rsid w:val="00666628"/>
    <w:rsid w:val="00666F9E"/>
    <w:rsid w:val="0067193D"/>
    <w:rsid w:val="0067216B"/>
    <w:rsid w:val="00676E99"/>
    <w:rsid w:val="00682C66"/>
    <w:rsid w:val="00690A49"/>
    <w:rsid w:val="006968BE"/>
    <w:rsid w:val="006A251C"/>
    <w:rsid w:val="006A56C4"/>
    <w:rsid w:val="006B0695"/>
    <w:rsid w:val="006C0C2D"/>
    <w:rsid w:val="006C4AC7"/>
    <w:rsid w:val="006D0FE0"/>
    <w:rsid w:val="006D1AA4"/>
    <w:rsid w:val="006E4C7C"/>
    <w:rsid w:val="006E57B0"/>
    <w:rsid w:val="006E6BEB"/>
    <w:rsid w:val="00703C44"/>
    <w:rsid w:val="0071010E"/>
    <w:rsid w:val="00715AE9"/>
    <w:rsid w:val="007219E1"/>
    <w:rsid w:val="00723A3B"/>
    <w:rsid w:val="007240E1"/>
    <w:rsid w:val="0072686F"/>
    <w:rsid w:val="00732129"/>
    <w:rsid w:val="00733EA7"/>
    <w:rsid w:val="00735ABA"/>
    <w:rsid w:val="00740D0F"/>
    <w:rsid w:val="007522C3"/>
    <w:rsid w:val="00756EF8"/>
    <w:rsid w:val="00756F39"/>
    <w:rsid w:val="007627AD"/>
    <w:rsid w:val="00762C21"/>
    <w:rsid w:val="0076322C"/>
    <w:rsid w:val="00764664"/>
    <w:rsid w:val="00765F8E"/>
    <w:rsid w:val="00773990"/>
    <w:rsid w:val="007769FC"/>
    <w:rsid w:val="007770F2"/>
    <w:rsid w:val="007906C8"/>
    <w:rsid w:val="0079286D"/>
    <w:rsid w:val="0079325B"/>
    <w:rsid w:val="00794EFF"/>
    <w:rsid w:val="007A197C"/>
    <w:rsid w:val="007A26B5"/>
    <w:rsid w:val="007A3CE9"/>
    <w:rsid w:val="007A65C5"/>
    <w:rsid w:val="007A6B2C"/>
    <w:rsid w:val="007C13F3"/>
    <w:rsid w:val="007C3517"/>
    <w:rsid w:val="007C3545"/>
    <w:rsid w:val="007C43D2"/>
    <w:rsid w:val="007D263A"/>
    <w:rsid w:val="007D5E3E"/>
    <w:rsid w:val="007D6610"/>
    <w:rsid w:val="007E08F4"/>
    <w:rsid w:val="007E36FE"/>
    <w:rsid w:val="007F0549"/>
    <w:rsid w:val="007F27DC"/>
    <w:rsid w:val="007F5FD1"/>
    <w:rsid w:val="007F6111"/>
    <w:rsid w:val="007F6334"/>
    <w:rsid w:val="007F701B"/>
    <w:rsid w:val="007F7027"/>
    <w:rsid w:val="007F7E78"/>
    <w:rsid w:val="0080024E"/>
    <w:rsid w:val="00805D47"/>
    <w:rsid w:val="008075A2"/>
    <w:rsid w:val="00811012"/>
    <w:rsid w:val="0081530C"/>
    <w:rsid w:val="008168CF"/>
    <w:rsid w:val="008249F9"/>
    <w:rsid w:val="0082686B"/>
    <w:rsid w:val="0084515D"/>
    <w:rsid w:val="00853C29"/>
    <w:rsid w:val="00856C8F"/>
    <w:rsid w:val="00861EBE"/>
    <w:rsid w:val="00863521"/>
    <w:rsid w:val="00874F38"/>
    <w:rsid w:val="008775E8"/>
    <w:rsid w:val="008806CF"/>
    <w:rsid w:val="0088767D"/>
    <w:rsid w:val="008923A2"/>
    <w:rsid w:val="00895653"/>
    <w:rsid w:val="008965FD"/>
    <w:rsid w:val="008B148B"/>
    <w:rsid w:val="008B2715"/>
    <w:rsid w:val="008C177A"/>
    <w:rsid w:val="008C4157"/>
    <w:rsid w:val="008D140C"/>
    <w:rsid w:val="008D6138"/>
    <w:rsid w:val="008D7071"/>
    <w:rsid w:val="008F1FB6"/>
    <w:rsid w:val="008F23F5"/>
    <w:rsid w:val="008F486E"/>
    <w:rsid w:val="0090525F"/>
    <w:rsid w:val="0090577A"/>
    <w:rsid w:val="0091032C"/>
    <w:rsid w:val="0091107E"/>
    <w:rsid w:val="009329DC"/>
    <w:rsid w:val="009334CC"/>
    <w:rsid w:val="0094120B"/>
    <w:rsid w:val="00945354"/>
    <w:rsid w:val="009478D5"/>
    <w:rsid w:val="009520A8"/>
    <w:rsid w:val="00957384"/>
    <w:rsid w:val="00961AC6"/>
    <w:rsid w:val="009662C3"/>
    <w:rsid w:val="009770BB"/>
    <w:rsid w:val="00980150"/>
    <w:rsid w:val="0098261A"/>
    <w:rsid w:val="00983D7E"/>
    <w:rsid w:val="009871F9"/>
    <w:rsid w:val="00987EEA"/>
    <w:rsid w:val="009929B2"/>
    <w:rsid w:val="009A1AD0"/>
    <w:rsid w:val="009A329E"/>
    <w:rsid w:val="009A53AB"/>
    <w:rsid w:val="009B47C5"/>
    <w:rsid w:val="009B6623"/>
    <w:rsid w:val="009C0CE3"/>
    <w:rsid w:val="009D0463"/>
    <w:rsid w:val="009D0E4D"/>
    <w:rsid w:val="009D195C"/>
    <w:rsid w:val="009D2C20"/>
    <w:rsid w:val="009D39D3"/>
    <w:rsid w:val="009D3B91"/>
    <w:rsid w:val="009E04C6"/>
    <w:rsid w:val="009E6C20"/>
    <w:rsid w:val="009F0475"/>
    <w:rsid w:val="009F5509"/>
    <w:rsid w:val="009F61BC"/>
    <w:rsid w:val="009F634F"/>
    <w:rsid w:val="00A06A39"/>
    <w:rsid w:val="00A07D36"/>
    <w:rsid w:val="00A3300A"/>
    <w:rsid w:val="00A37F42"/>
    <w:rsid w:val="00A44381"/>
    <w:rsid w:val="00A46C0C"/>
    <w:rsid w:val="00A46DE5"/>
    <w:rsid w:val="00A46F84"/>
    <w:rsid w:val="00A53D5F"/>
    <w:rsid w:val="00A6737F"/>
    <w:rsid w:val="00A727DD"/>
    <w:rsid w:val="00A73DFC"/>
    <w:rsid w:val="00A76350"/>
    <w:rsid w:val="00A76A0A"/>
    <w:rsid w:val="00A77EE5"/>
    <w:rsid w:val="00A803C2"/>
    <w:rsid w:val="00A82B44"/>
    <w:rsid w:val="00A926A1"/>
    <w:rsid w:val="00AA73BE"/>
    <w:rsid w:val="00AA7E9D"/>
    <w:rsid w:val="00AB00F7"/>
    <w:rsid w:val="00AB19DC"/>
    <w:rsid w:val="00AB30F9"/>
    <w:rsid w:val="00AB38E5"/>
    <w:rsid w:val="00AB3B36"/>
    <w:rsid w:val="00AC12E2"/>
    <w:rsid w:val="00AC4EF1"/>
    <w:rsid w:val="00AC5BFD"/>
    <w:rsid w:val="00AD25E6"/>
    <w:rsid w:val="00AD515A"/>
    <w:rsid w:val="00AD7D8E"/>
    <w:rsid w:val="00AE0047"/>
    <w:rsid w:val="00B03240"/>
    <w:rsid w:val="00B0558D"/>
    <w:rsid w:val="00B06960"/>
    <w:rsid w:val="00B11EA8"/>
    <w:rsid w:val="00B12676"/>
    <w:rsid w:val="00B23F10"/>
    <w:rsid w:val="00B25C24"/>
    <w:rsid w:val="00B27B01"/>
    <w:rsid w:val="00B310CA"/>
    <w:rsid w:val="00B32707"/>
    <w:rsid w:val="00B46E4C"/>
    <w:rsid w:val="00B526B9"/>
    <w:rsid w:val="00B52EB2"/>
    <w:rsid w:val="00B54828"/>
    <w:rsid w:val="00B62A6E"/>
    <w:rsid w:val="00B6541C"/>
    <w:rsid w:val="00B657CE"/>
    <w:rsid w:val="00B67AE7"/>
    <w:rsid w:val="00B757D8"/>
    <w:rsid w:val="00B75F28"/>
    <w:rsid w:val="00B83851"/>
    <w:rsid w:val="00B8510B"/>
    <w:rsid w:val="00B864BD"/>
    <w:rsid w:val="00B86960"/>
    <w:rsid w:val="00B86E51"/>
    <w:rsid w:val="00B86EB0"/>
    <w:rsid w:val="00B93F0B"/>
    <w:rsid w:val="00BA069B"/>
    <w:rsid w:val="00BA686C"/>
    <w:rsid w:val="00BB7A13"/>
    <w:rsid w:val="00BC40F9"/>
    <w:rsid w:val="00BC46A9"/>
    <w:rsid w:val="00BC7D56"/>
    <w:rsid w:val="00BD265D"/>
    <w:rsid w:val="00BE16AF"/>
    <w:rsid w:val="00BE511A"/>
    <w:rsid w:val="00BE63FA"/>
    <w:rsid w:val="00BF381A"/>
    <w:rsid w:val="00BF6009"/>
    <w:rsid w:val="00C00554"/>
    <w:rsid w:val="00C06F9B"/>
    <w:rsid w:val="00C15BE6"/>
    <w:rsid w:val="00C20D1D"/>
    <w:rsid w:val="00C35C46"/>
    <w:rsid w:val="00C3741F"/>
    <w:rsid w:val="00C42E35"/>
    <w:rsid w:val="00C47045"/>
    <w:rsid w:val="00C505DD"/>
    <w:rsid w:val="00C614CE"/>
    <w:rsid w:val="00C61CBE"/>
    <w:rsid w:val="00C65100"/>
    <w:rsid w:val="00C66160"/>
    <w:rsid w:val="00C70555"/>
    <w:rsid w:val="00C767AB"/>
    <w:rsid w:val="00C8709B"/>
    <w:rsid w:val="00C92CEF"/>
    <w:rsid w:val="00C973CF"/>
    <w:rsid w:val="00CA54BD"/>
    <w:rsid w:val="00CA5E18"/>
    <w:rsid w:val="00CB7740"/>
    <w:rsid w:val="00CC42CF"/>
    <w:rsid w:val="00CC7222"/>
    <w:rsid w:val="00CD05CB"/>
    <w:rsid w:val="00CD35AA"/>
    <w:rsid w:val="00CF1B60"/>
    <w:rsid w:val="00CF38B3"/>
    <w:rsid w:val="00CF489D"/>
    <w:rsid w:val="00D3599F"/>
    <w:rsid w:val="00D42F52"/>
    <w:rsid w:val="00D445BB"/>
    <w:rsid w:val="00D45594"/>
    <w:rsid w:val="00D52E1F"/>
    <w:rsid w:val="00D60861"/>
    <w:rsid w:val="00D63A44"/>
    <w:rsid w:val="00D7372F"/>
    <w:rsid w:val="00D74318"/>
    <w:rsid w:val="00D8029E"/>
    <w:rsid w:val="00D8744F"/>
    <w:rsid w:val="00D96070"/>
    <w:rsid w:val="00D97EE6"/>
    <w:rsid w:val="00D97FB2"/>
    <w:rsid w:val="00DA22CB"/>
    <w:rsid w:val="00DA24C2"/>
    <w:rsid w:val="00DA3E66"/>
    <w:rsid w:val="00DB2343"/>
    <w:rsid w:val="00DB67FC"/>
    <w:rsid w:val="00DC0E58"/>
    <w:rsid w:val="00DD5C4E"/>
    <w:rsid w:val="00DD6E09"/>
    <w:rsid w:val="00DE20A7"/>
    <w:rsid w:val="00DE414B"/>
    <w:rsid w:val="00DF4A67"/>
    <w:rsid w:val="00DF77E8"/>
    <w:rsid w:val="00E00C67"/>
    <w:rsid w:val="00E10C38"/>
    <w:rsid w:val="00E3041E"/>
    <w:rsid w:val="00E342F8"/>
    <w:rsid w:val="00E374EE"/>
    <w:rsid w:val="00E52DCF"/>
    <w:rsid w:val="00E52DF6"/>
    <w:rsid w:val="00E55B15"/>
    <w:rsid w:val="00E56787"/>
    <w:rsid w:val="00E57E72"/>
    <w:rsid w:val="00E6204B"/>
    <w:rsid w:val="00E62699"/>
    <w:rsid w:val="00E65CD6"/>
    <w:rsid w:val="00E67D47"/>
    <w:rsid w:val="00E71F8A"/>
    <w:rsid w:val="00E758B3"/>
    <w:rsid w:val="00E85C56"/>
    <w:rsid w:val="00E96390"/>
    <w:rsid w:val="00E964D8"/>
    <w:rsid w:val="00E96EF1"/>
    <w:rsid w:val="00EA10BF"/>
    <w:rsid w:val="00EA13DD"/>
    <w:rsid w:val="00EA289B"/>
    <w:rsid w:val="00EB3C0B"/>
    <w:rsid w:val="00EB6289"/>
    <w:rsid w:val="00EC32C5"/>
    <w:rsid w:val="00EC3FF1"/>
    <w:rsid w:val="00EC4BF5"/>
    <w:rsid w:val="00EC53DC"/>
    <w:rsid w:val="00EC548B"/>
    <w:rsid w:val="00ED174B"/>
    <w:rsid w:val="00ED1998"/>
    <w:rsid w:val="00EE17A9"/>
    <w:rsid w:val="00EE4CEC"/>
    <w:rsid w:val="00EF2B39"/>
    <w:rsid w:val="00EF4620"/>
    <w:rsid w:val="00EF6F7F"/>
    <w:rsid w:val="00F00B2D"/>
    <w:rsid w:val="00F05929"/>
    <w:rsid w:val="00F06AEC"/>
    <w:rsid w:val="00F142F7"/>
    <w:rsid w:val="00F1715F"/>
    <w:rsid w:val="00F20DD4"/>
    <w:rsid w:val="00F21911"/>
    <w:rsid w:val="00F229C2"/>
    <w:rsid w:val="00F2690E"/>
    <w:rsid w:val="00F271A5"/>
    <w:rsid w:val="00F27266"/>
    <w:rsid w:val="00F27EF9"/>
    <w:rsid w:val="00F35FE2"/>
    <w:rsid w:val="00F50CC9"/>
    <w:rsid w:val="00F5492A"/>
    <w:rsid w:val="00F55482"/>
    <w:rsid w:val="00F55AAA"/>
    <w:rsid w:val="00F621AE"/>
    <w:rsid w:val="00F65B69"/>
    <w:rsid w:val="00F67860"/>
    <w:rsid w:val="00F678D8"/>
    <w:rsid w:val="00F70837"/>
    <w:rsid w:val="00F7118F"/>
    <w:rsid w:val="00F71621"/>
    <w:rsid w:val="00F7726D"/>
    <w:rsid w:val="00F821ED"/>
    <w:rsid w:val="00F83ED9"/>
    <w:rsid w:val="00F86D5A"/>
    <w:rsid w:val="00F91D8F"/>
    <w:rsid w:val="00FA0A21"/>
    <w:rsid w:val="00FA3102"/>
    <w:rsid w:val="00FA6DB2"/>
    <w:rsid w:val="00FB2132"/>
    <w:rsid w:val="00FB4019"/>
    <w:rsid w:val="00FB4F4D"/>
    <w:rsid w:val="00FB5EA6"/>
    <w:rsid w:val="00FC1561"/>
    <w:rsid w:val="00FC529D"/>
    <w:rsid w:val="00FC623A"/>
    <w:rsid w:val="00FE4552"/>
    <w:rsid w:val="00FE55CB"/>
    <w:rsid w:val="00FE6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D797A6F-0D2D-4AC2-8BC4-A2AEDA55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29D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GB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C529D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FC529D"/>
    <w:pPr>
      <w:tabs>
        <w:tab w:val="center" w:pos="4320"/>
        <w:tab w:val="right" w:pos="8640"/>
      </w:tabs>
    </w:pPr>
  </w:style>
  <w:style w:type="paragraph" w:customStyle="1" w:styleId="Style0">
    <w:name w:val="Style0"/>
    <w:rsid w:val="00FC529D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US" w:eastAsia="en-US"/>
    </w:rPr>
  </w:style>
  <w:style w:type="character" w:styleId="Lienhypertexte">
    <w:name w:val="Hyperlink"/>
    <w:rsid w:val="00FC529D"/>
    <w:rPr>
      <w:color w:val="0000FF"/>
      <w:u w:val="single"/>
    </w:rPr>
  </w:style>
  <w:style w:type="paragraph" w:styleId="Corpsdetexte">
    <w:name w:val="Body Text"/>
    <w:basedOn w:val="Normal"/>
    <w:rsid w:val="00B54828"/>
    <w:pPr>
      <w:overflowPunct/>
      <w:autoSpaceDE/>
      <w:autoSpaceDN/>
      <w:adjustRightInd/>
      <w:textAlignment w:val="auto"/>
    </w:pPr>
    <w:rPr>
      <w:rFonts w:ascii="Comic Sans MS" w:hAnsi="Comic Sans MS"/>
      <w:sz w:val="20"/>
      <w:szCs w:val="24"/>
    </w:rPr>
  </w:style>
  <w:style w:type="table" w:styleId="Grilledutableau">
    <w:name w:val="Table Grid"/>
    <w:basedOn w:val="TableauNormal"/>
    <w:rsid w:val="00B54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F91D8F"/>
  </w:style>
  <w:style w:type="paragraph" w:styleId="Paragraphedeliste">
    <w:name w:val="List Paragraph"/>
    <w:basedOn w:val="Normal"/>
    <w:uiPriority w:val="34"/>
    <w:qFormat/>
    <w:rsid w:val="00957384"/>
    <w:pPr>
      <w:ind w:left="708"/>
    </w:pPr>
  </w:style>
  <w:style w:type="character" w:customStyle="1" w:styleId="PieddepageCar">
    <w:name w:val="Pied de page Car"/>
    <w:basedOn w:val="Policepardfaut"/>
    <w:link w:val="Pieddepage"/>
    <w:uiPriority w:val="99"/>
    <w:rsid w:val="000A1FBF"/>
    <w:rPr>
      <w:rFonts w:ascii="Arial" w:hAnsi="Arial"/>
      <w:sz w:val="24"/>
      <w:lang w:val="en-GB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504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5042"/>
    <w:rPr>
      <w:rFonts w:ascii="Segoe UI" w:hAnsi="Segoe UI" w:cs="Segoe UI"/>
      <w:sz w:val="18"/>
      <w:szCs w:val="18"/>
      <w:lang w:val="en-GB" w:eastAsia="en-US"/>
    </w:rPr>
  </w:style>
  <w:style w:type="character" w:customStyle="1" w:styleId="apple-converted-space">
    <w:name w:val="apple-converted-space"/>
    <w:basedOn w:val="Policepardfaut"/>
    <w:rsid w:val="00BE63FA"/>
  </w:style>
  <w:style w:type="paragraph" w:styleId="NormalWeb">
    <w:name w:val="Normal (Web)"/>
    <w:basedOn w:val="Normal"/>
    <w:uiPriority w:val="99"/>
    <w:semiHidden/>
    <w:unhideWhenUsed/>
    <w:rsid w:val="00D8029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Office97\Templates\Warwick_blank_black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Warwick_blank_black</Template>
  <TotalTime>611</TotalTime>
  <Pages>2</Pages>
  <Words>794</Words>
  <Characters>4372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Law Courseware Consortium</Company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Hull</dc:creator>
  <cp:lastModifiedBy>DarineZ</cp:lastModifiedBy>
  <cp:revision>401</cp:revision>
  <cp:lastPrinted>2018-07-04T08:42:00Z</cp:lastPrinted>
  <dcterms:created xsi:type="dcterms:W3CDTF">2015-03-10T08:07:00Z</dcterms:created>
  <dcterms:modified xsi:type="dcterms:W3CDTF">2018-07-04T09:50:00Z</dcterms:modified>
</cp:coreProperties>
</file>